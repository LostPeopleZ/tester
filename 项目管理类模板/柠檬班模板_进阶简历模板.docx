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9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240"/>
        <w:gridCol w:w="6189"/>
        <w:gridCol w:w="4405"/>
        <w:gridCol w:w="5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5" w:hRule="atLeast"/>
        </w:trPr>
        <w:tc>
          <w:tcPr>
            <w:tcW w:w="541" w:type="dxa"/>
            <w:vMerge w:val="restart"/>
            <w:shd w:val="clear" w:color="auto" w:fill="auto"/>
          </w:tcPr>
          <w:p>
            <w:pPr>
              <w:snapToGrid w:val="0"/>
              <w:spacing w:line="360" w:lineRule="exact"/>
              <w:rPr>
                <w:rFonts w:hint="eastAsia" w:ascii="宋体" w:hAnsi="宋体" w:eastAsia="宋体" w:cs="宋体"/>
                <w:color w:val="595959"/>
              </w:rPr>
            </w:pPr>
            <w:bookmarkStart w:id="1" w:name="_GoBack"/>
            <w:bookmarkEnd w:id="1"/>
          </w:p>
        </w:tc>
        <w:tc>
          <w:tcPr>
            <w:tcW w:w="240" w:type="dxa"/>
            <w:shd w:val="clear" w:color="auto" w:fill="auto"/>
          </w:tcPr>
          <w:p>
            <w:pPr>
              <w:snapToGrid w:val="0"/>
              <w:spacing w:after="312" w:afterLines="100" w:line="640" w:lineRule="exact"/>
              <w:jc w:val="both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napToGrid w:val="0"/>
              <w:spacing w:after="312" w:afterLines="100" w:line="640" w:lineRule="exact"/>
              <w:jc w:val="center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napToGrid w:val="0"/>
              <w:spacing w:after="312" w:afterLines="100" w:line="640" w:lineRule="exact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189" w:type="dxa"/>
            <w:shd w:val="clear" w:color="auto" w:fill="auto"/>
            <w:vAlign w:val="center"/>
          </w:tcPr>
          <w:p>
            <w:pPr>
              <w:snapToGrid w:val="0"/>
              <w:spacing w:line="276" w:lineRule="auto"/>
              <w:ind w:left="840" w:leftChars="400"/>
              <w:contextualSpacing/>
              <w:rPr>
                <w:rFonts w:hint="eastAsia" w:ascii="宋体" w:hAnsi="宋体" w:eastAsia="宋体" w:cs="宋体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142875" cy="142240"/>
                      <wp:effectExtent l="0" t="0" r="9525" b="10160"/>
                      <wp:docPr id="11" name="Freeform 1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42875" cy="142240"/>
                              </a:xfrm>
                              <a:custGeom>
                                <a:avLst/>
                                <a:gdLst>
                                  <a:gd name="T0" fmla="*/ 113398 w 412"/>
                                  <a:gd name="T1" fmla="*/ 41631 h 410"/>
                                  <a:gd name="T2" fmla="*/ 71784 w 412"/>
                                  <a:gd name="T3" fmla="*/ 83262 h 410"/>
                                  <a:gd name="T4" fmla="*/ 30170 w 412"/>
                                  <a:gd name="T5" fmla="*/ 41631 h 410"/>
                                  <a:gd name="T6" fmla="*/ 71784 w 412"/>
                                  <a:gd name="T7" fmla="*/ 0 h 410"/>
                                  <a:gd name="T8" fmla="*/ 113398 w 412"/>
                                  <a:gd name="T9" fmla="*/ 41631 h 410"/>
                                  <a:gd name="T10" fmla="*/ 106116 w 412"/>
                                  <a:gd name="T11" fmla="*/ 84997 h 410"/>
                                  <a:gd name="T12" fmla="*/ 71784 w 412"/>
                                  <a:gd name="T13" fmla="*/ 97140 h 410"/>
                                  <a:gd name="T14" fmla="*/ 37106 w 412"/>
                                  <a:gd name="T15" fmla="*/ 84997 h 410"/>
                                  <a:gd name="T16" fmla="*/ 0 w 412"/>
                                  <a:gd name="T17" fmla="*/ 142240 h 410"/>
                                  <a:gd name="T18" fmla="*/ 142875 w 412"/>
                                  <a:gd name="T19" fmla="*/ 142240 h 410"/>
                                  <a:gd name="T20" fmla="*/ 106116 w 412"/>
                                  <a:gd name="T21" fmla="*/ 84997 h 41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412" h="410">
                                    <a:moveTo>
                                      <a:pt x="327" y="120"/>
                                    </a:moveTo>
                                    <a:cubicBezTo>
                                      <a:pt x="327" y="186"/>
                                      <a:pt x="273" y="240"/>
                                      <a:pt x="207" y="240"/>
                                    </a:cubicBezTo>
                                    <a:cubicBezTo>
                                      <a:pt x="141" y="240"/>
                                      <a:pt x="87" y="186"/>
                                      <a:pt x="87" y="120"/>
                                    </a:cubicBezTo>
                                    <a:cubicBezTo>
                                      <a:pt x="87" y="53"/>
                                      <a:pt x="141" y="0"/>
                                      <a:pt x="207" y="0"/>
                                    </a:cubicBezTo>
                                    <a:cubicBezTo>
                                      <a:pt x="273" y="0"/>
                                      <a:pt x="327" y="53"/>
                                      <a:pt x="327" y="120"/>
                                    </a:cubicBezTo>
                                    <a:close/>
                                    <a:moveTo>
                                      <a:pt x="306" y="245"/>
                                    </a:moveTo>
                                    <a:cubicBezTo>
                                      <a:pt x="278" y="267"/>
                                      <a:pt x="243" y="280"/>
                                      <a:pt x="207" y="280"/>
                                    </a:cubicBezTo>
                                    <a:cubicBezTo>
                                      <a:pt x="170" y="280"/>
                                      <a:pt x="135" y="267"/>
                                      <a:pt x="107" y="245"/>
                                    </a:cubicBezTo>
                                    <a:cubicBezTo>
                                      <a:pt x="33" y="272"/>
                                      <a:pt x="0" y="367"/>
                                      <a:pt x="0" y="410"/>
                                    </a:cubicBezTo>
                                    <a:cubicBezTo>
                                      <a:pt x="412" y="410"/>
                                      <a:pt x="412" y="410"/>
                                      <a:pt x="412" y="410"/>
                                    </a:cubicBezTo>
                                    <a:cubicBezTo>
                                      <a:pt x="412" y="367"/>
                                      <a:pt x="379" y="273"/>
                                      <a:pt x="306" y="24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6717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144" o:spid="_x0000_s1026" o:spt="100" style="height:11.2pt;width:11.25pt;" fillcolor="#767171" filled="t" stroked="f" coordsize="412,410" o:gfxdata="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" path="m327,120c327,186,273,240,207,240c141,240,87,186,87,120c87,53,141,0,207,0c273,0,327,53,327,120xm306,245c278,267,243,280,207,280c170,280,135,267,107,245c33,272,0,367,0,410c412,410,412,410,412,410c412,367,379,273,306,245xe">
                      <v:path o:connectlocs="39324609,14442910;24893541,28885821;10462472,14442910;24893541,0;39324609,14442910;36799328,29487739;24893541,33700472;12867766,29487739;0,49346872;49546761,49346872;36799328,29487739" o:connectangles="0,0,0,0,0,0,0,0,0,0,0"/>
                      <v:fill on="t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性别：</w:t>
            </w:r>
          </w:p>
          <w:p>
            <w:pPr>
              <w:snapToGrid w:val="0"/>
              <w:spacing w:line="276" w:lineRule="auto"/>
              <w:ind w:left="840" w:leftChars="400"/>
              <w:contextualSpacing/>
              <w:rPr>
                <w:rFonts w:hint="eastAsia" w:ascii="宋体" w:hAnsi="宋体" w:eastAsia="宋体" w:cs="宋体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142875" cy="142240"/>
                      <wp:effectExtent l="635" t="3175" r="8890" b="6985"/>
                      <wp:docPr id="43" name="Freeform 1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42875" cy="142240"/>
                              </a:xfrm>
                              <a:custGeom>
                                <a:avLst/>
                                <a:gdLst>
                                  <a:gd name="T0" fmla="*/ 113398 w 412"/>
                                  <a:gd name="T1" fmla="*/ 41631 h 410"/>
                                  <a:gd name="T2" fmla="*/ 71784 w 412"/>
                                  <a:gd name="T3" fmla="*/ 83262 h 410"/>
                                  <a:gd name="T4" fmla="*/ 30170 w 412"/>
                                  <a:gd name="T5" fmla="*/ 41631 h 410"/>
                                  <a:gd name="T6" fmla="*/ 71784 w 412"/>
                                  <a:gd name="T7" fmla="*/ 0 h 410"/>
                                  <a:gd name="T8" fmla="*/ 113398 w 412"/>
                                  <a:gd name="T9" fmla="*/ 41631 h 410"/>
                                  <a:gd name="T10" fmla="*/ 106116 w 412"/>
                                  <a:gd name="T11" fmla="*/ 84997 h 410"/>
                                  <a:gd name="T12" fmla="*/ 71784 w 412"/>
                                  <a:gd name="T13" fmla="*/ 97140 h 410"/>
                                  <a:gd name="T14" fmla="*/ 37106 w 412"/>
                                  <a:gd name="T15" fmla="*/ 84997 h 410"/>
                                  <a:gd name="T16" fmla="*/ 0 w 412"/>
                                  <a:gd name="T17" fmla="*/ 142240 h 410"/>
                                  <a:gd name="T18" fmla="*/ 142875 w 412"/>
                                  <a:gd name="T19" fmla="*/ 142240 h 410"/>
                                  <a:gd name="T20" fmla="*/ 106116 w 412"/>
                                  <a:gd name="T21" fmla="*/ 84997 h 410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412" h="410">
                                    <a:moveTo>
                                      <a:pt x="327" y="120"/>
                                    </a:moveTo>
                                    <a:cubicBezTo>
                                      <a:pt x="327" y="186"/>
                                      <a:pt x="273" y="240"/>
                                      <a:pt x="207" y="240"/>
                                    </a:cubicBezTo>
                                    <a:cubicBezTo>
                                      <a:pt x="141" y="240"/>
                                      <a:pt x="87" y="186"/>
                                      <a:pt x="87" y="120"/>
                                    </a:cubicBezTo>
                                    <a:cubicBezTo>
                                      <a:pt x="87" y="53"/>
                                      <a:pt x="141" y="0"/>
                                      <a:pt x="207" y="0"/>
                                    </a:cubicBezTo>
                                    <a:cubicBezTo>
                                      <a:pt x="273" y="0"/>
                                      <a:pt x="327" y="53"/>
                                      <a:pt x="327" y="120"/>
                                    </a:cubicBezTo>
                                    <a:close/>
                                    <a:moveTo>
                                      <a:pt x="306" y="245"/>
                                    </a:moveTo>
                                    <a:cubicBezTo>
                                      <a:pt x="278" y="267"/>
                                      <a:pt x="243" y="280"/>
                                      <a:pt x="207" y="280"/>
                                    </a:cubicBezTo>
                                    <a:cubicBezTo>
                                      <a:pt x="170" y="280"/>
                                      <a:pt x="135" y="267"/>
                                      <a:pt x="107" y="245"/>
                                    </a:cubicBezTo>
                                    <a:cubicBezTo>
                                      <a:pt x="33" y="272"/>
                                      <a:pt x="0" y="367"/>
                                      <a:pt x="0" y="410"/>
                                    </a:cubicBezTo>
                                    <a:cubicBezTo>
                                      <a:pt x="412" y="410"/>
                                      <a:pt x="412" y="410"/>
                                      <a:pt x="412" y="410"/>
                                    </a:cubicBezTo>
                                    <a:cubicBezTo>
                                      <a:pt x="412" y="367"/>
                                      <a:pt x="379" y="273"/>
                                      <a:pt x="306" y="24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6717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144" o:spid="_x0000_s1026" o:spt="100" style="height:11.2pt;width:11.25pt;" fillcolor="#767171" filled="t" stroked="f" coordsize="412,410" o:gfxdata="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" path="m327,120c327,186,273,240,207,240c141,240,87,186,87,120c87,53,141,0,207,0c273,0,327,53,327,120xm306,245c278,267,243,280,207,280c170,280,135,267,107,245c33,272,0,367,0,410c412,410,412,410,412,410c412,367,379,273,306,245xe">
                      <v:path o:connectlocs="39324609,14442910;24893541,28885821;10462472,14442910;24893541,0;39324609,14442910;36799328,29487739;24893541,33700472;12867766,29487739;0,49346872;49546761,49346872;36799328,29487739" o:connectangles="0,0,0,0,0,0,0,0,0,0,0"/>
                      <v:fill on="t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 出生日期：</w:t>
            </w:r>
          </w:p>
          <w:p>
            <w:pPr>
              <w:snapToGrid w:val="0"/>
              <w:spacing w:line="276" w:lineRule="auto"/>
              <w:ind w:left="840" w:leftChars="400"/>
              <w:contextualSpacing/>
              <w:rPr>
                <w:rFonts w:hint="eastAsia" w:ascii="宋体" w:hAnsi="宋体" w:eastAsia="宋体" w:cs="宋体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142875" cy="188595"/>
                      <wp:effectExtent l="0" t="0" r="9525" b="1905"/>
                      <wp:docPr id="42" name="Freeform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42875" cy="188595"/>
                              </a:xfrm>
                              <a:custGeom>
                                <a:avLst/>
                                <a:gdLst>
                                  <a:gd name="T0" fmla="*/ 71438 w 188"/>
                                  <a:gd name="T1" fmla="*/ 0 h 248"/>
                                  <a:gd name="T2" fmla="*/ 0 w 188"/>
                                  <a:gd name="T3" fmla="*/ 70723 h 248"/>
                                  <a:gd name="T4" fmla="*/ 71438 w 188"/>
                                  <a:gd name="T5" fmla="*/ 188595 h 248"/>
                                  <a:gd name="T6" fmla="*/ 142875 w 188"/>
                                  <a:gd name="T7" fmla="*/ 70723 h 248"/>
                                  <a:gd name="T8" fmla="*/ 71438 w 188"/>
                                  <a:gd name="T9" fmla="*/ 0 h 248"/>
                                  <a:gd name="T10" fmla="*/ 71438 w 188"/>
                                  <a:gd name="T11" fmla="*/ 117872 h 248"/>
                                  <a:gd name="T12" fmla="*/ 24319 w 188"/>
                                  <a:gd name="T13" fmla="*/ 70723 h 248"/>
                                  <a:gd name="T14" fmla="*/ 71438 w 188"/>
                                  <a:gd name="T15" fmla="*/ 23574 h 248"/>
                                  <a:gd name="T16" fmla="*/ 119316 w 188"/>
                                  <a:gd name="T17" fmla="*/ 70723 h 248"/>
                                  <a:gd name="T18" fmla="*/ 71438 w 188"/>
                                  <a:gd name="T19" fmla="*/ 117872 h 248"/>
                                  <a:gd name="T20" fmla="*/ 71438 w 188"/>
                                  <a:gd name="T21" fmla="*/ 47149 h 248"/>
                                  <a:gd name="T22" fmla="*/ 47878 w 188"/>
                                  <a:gd name="T23" fmla="*/ 70723 h 248"/>
                                  <a:gd name="T24" fmla="*/ 71438 w 188"/>
                                  <a:gd name="T25" fmla="*/ 94298 h 248"/>
                                  <a:gd name="T26" fmla="*/ 95757 w 188"/>
                                  <a:gd name="T27" fmla="*/ 70723 h 248"/>
                                  <a:gd name="T28" fmla="*/ 71438 w 188"/>
                                  <a:gd name="T29" fmla="*/ 47149 h 248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188" h="248">
                                    <a:moveTo>
                                      <a:pt x="94" y="0"/>
                                    </a:moveTo>
                                    <a:cubicBezTo>
                                      <a:pt x="42" y="0"/>
                                      <a:pt x="0" y="42"/>
                                      <a:pt x="0" y="93"/>
                                    </a:cubicBezTo>
                                    <a:cubicBezTo>
                                      <a:pt x="0" y="145"/>
                                      <a:pt x="94" y="248"/>
                                      <a:pt x="94" y="248"/>
                                    </a:cubicBezTo>
                                    <a:cubicBezTo>
                                      <a:pt x="94" y="248"/>
                                      <a:pt x="188" y="145"/>
                                      <a:pt x="188" y="93"/>
                                    </a:cubicBezTo>
                                    <a:cubicBezTo>
                                      <a:pt x="188" y="42"/>
                                      <a:pt x="146" y="0"/>
                                      <a:pt x="94" y="0"/>
                                    </a:cubicBezTo>
                                    <a:close/>
                                    <a:moveTo>
                                      <a:pt x="94" y="155"/>
                                    </a:moveTo>
                                    <a:cubicBezTo>
                                      <a:pt x="60" y="155"/>
                                      <a:pt x="32" y="127"/>
                                      <a:pt x="32" y="93"/>
                                    </a:cubicBezTo>
                                    <a:cubicBezTo>
                                      <a:pt x="32" y="59"/>
                                      <a:pt x="60" y="31"/>
                                      <a:pt x="94" y="31"/>
                                    </a:cubicBezTo>
                                    <a:cubicBezTo>
                                      <a:pt x="129" y="31"/>
                                      <a:pt x="157" y="59"/>
                                      <a:pt x="157" y="93"/>
                                    </a:cubicBezTo>
                                    <a:cubicBezTo>
                                      <a:pt x="157" y="127"/>
                                      <a:pt x="129" y="155"/>
                                      <a:pt x="94" y="155"/>
                                    </a:cubicBezTo>
                                    <a:close/>
                                    <a:moveTo>
                                      <a:pt x="94" y="62"/>
                                    </a:moveTo>
                                    <a:cubicBezTo>
                                      <a:pt x="77" y="62"/>
                                      <a:pt x="63" y="76"/>
                                      <a:pt x="63" y="93"/>
                                    </a:cubicBezTo>
                                    <a:cubicBezTo>
                                      <a:pt x="63" y="110"/>
                                      <a:pt x="77" y="124"/>
                                      <a:pt x="94" y="124"/>
                                    </a:cubicBezTo>
                                    <a:cubicBezTo>
                                      <a:pt x="112" y="124"/>
                                      <a:pt x="126" y="110"/>
                                      <a:pt x="126" y="93"/>
                                    </a:cubicBezTo>
                                    <a:cubicBezTo>
                                      <a:pt x="126" y="76"/>
                                      <a:pt x="112" y="62"/>
                                      <a:pt x="94" y="6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6717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14" o:spid="_x0000_s1026" o:spt="100" style="height:14.85pt;width:11.25pt;" fillcolor="#767171" filled="t" stroked="f" coordsize="188,248" o:gfxdata="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" path="m94,0c42,0,0,42,0,93c0,145,94,248,94,248c94,248,188,145,188,93c188,42,146,0,94,0xm94,155c60,155,32,127,32,93c32,59,60,31,94,31c129,31,157,59,157,93c157,127,129,155,94,155xm94,62c77,62,63,76,63,93c63,110,77,124,94,124c112,124,126,110,126,93c126,76,112,62,94,62xe">
                      <v:path o:connectlocs="54290980,0;0,53782274;54290980,143419653;108581200,53782274;54290980,0;54290980,89637378;18481793,53782274;54290980,17927171;90676986,53782274;54290980,89637378;54290980,35855103;36386006,53782274;54290980,71710206;72772773,53782274;54290980,35855103" o:connectangles="0,0,0,0,0,0,0,0,0,0,0,0,0,0,0"/>
                      <v:fill on="t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 所在城市：</w:t>
            </w:r>
          </w:p>
          <w:p>
            <w:pPr>
              <w:snapToGrid w:val="0"/>
              <w:spacing w:line="276" w:lineRule="auto"/>
              <w:ind w:left="840" w:leftChars="400"/>
              <w:contextualSpacing/>
              <w:rPr>
                <w:rFonts w:hint="eastAsia" w:ascii="宋体" w:hAnsi="宋体" w:eastAsia="宋体" w:cs="宋体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161925" cy="159385"/>
                      <wp:effectExtent l="0" t="0" r="8890" b="0"/>
                      <wp:docPr id="41" name="Freeform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61925" cy="159385"/>
                              </a:xfrm>
                              <a:custGeom>
                                <a:avLst/>
                                <a:gdLst>
                                  <a:gd name="T0" fmla="*/ 25984 w 511"/>
                                  <a:gd name="T1" fmla="*/ 31561 h 505"/>
                                  <a:gd name="T2" fmla="*/ 56404 w 511"/>
                                  <a:gd name="T3" fmla="*/ 31561 h 505"/>
                                  <a:gd name="T4" fmla="*/ 56404 w 511"/>
                                  <a:gd name="T5" fmla="*/ 62492 h 505"/>
                                  <a:gd name="T6" fmla="*/ 53552 w 511"/>
                                  <a:gd name="T7" fmla="*/ 82060 h 505"/>
                                  <a:gd name="T8" fmla="*/ 87459 w 511"/>
                                  <a:gd name="T9" fmla="*/ 111096 h 505"/>
                                  <a:gd name="T10" fmla="*/ 107422 w 511"/>
                                  <a:gd name="T11" fmla="*/ 114568 h 505"/>
                                  <a:gd name="T12" fmla="*/ 134673 w 511"/>
                                  <a:gd name="T13" fmla="*/ 109518 h 505"/>
                                  <a:gd name="T14" fmla="*/ 131188 w 511"/>
                                  <a:gd name="T15" fmla="*/ 145498 h 505"/>
                                  <a:gd name="T16" fmla="*/ 50701 w 511"/>
                                  <a:gd name="T17" fmla="*/ 110780 h 505"/>
                                  <a:gd name="T18" fmla="*/ 25984 w 511"/>
                                  <a:gd name="T19" fmla="*/ 31561 h 505"/>
                                  <a:gd name="T20" fmla="*/ 91895 w 511"/>
                                  <a:gd name="T21" fmla="*/ 43870 h 505"/>
                                  <a:gd name="T22" fmla="*/ 83973 w 511"/>
                                  <a:gd name="T23" fmla="*/ 35033 h 505"/>
                                  <a:gd name="T24" fmla="*/ 99500 w 511"/>
                                  <a:gd name="T25" fmla="*/ 31246 h 505"/>
                                  <a:gd name="T26" fmla="*/ 134040 w 511"/>
                                  <a:gd name="T27" fmla="*/ 74485 h 505"/>
                                  <a:gd name="T28" fmla="*/ 126118 w 511"/>
                                  <a:gd name="T29" fmla="*/ 81113 h 505"/>
                                  <a:gd name="T30" fmla="*/ 120731 w 511"/>
                                  <a:gd name="T31" fmla="*/ 64070 h 505"/>
                                  <a:gd name="T32" fmla="*/ 91895 w 511"/>
                                  <a:gd name="T33" fmla="*/ 43870 h 505"/>
                                  <a:gd name="T34" fmla="*/ 109957 w 511"/>
                                  <a:gd name="T35" fmla="*/ 18306 h 505"/>
                                  <a:gd name="T36" fmla="*/ 100767 w 511"/>
                                  <a:gd name="T37" fmla="*/ 7259 h 505"/>
                                  <a:gd name="T38" fmla="*/ 119780 w 511"/>
                                  <a:gd name="T39" fmla="*/ 2525 h 505"/>
                                  <a:gd name="T40" fmla="*/ 161925 w 511"/>
                                  <a:gd name="T41" fmla="*/ 55548 h 505"/>
                                  <a:gd name="T42" fmla="*/ 152102 w 511"/>
                                  <a:gd name="T43" fmla="*/ 63754 h 505"/>
                                  <a:gd name="T44" fmla="*/ 145130 w 511"/>
                                  <a:gd name="T45" fmla="*/ 42608 h 505"/>
                                  <a:gd name="T46" fmla="*/ 109957 w 511"/>
                                  <a:gd name="T47" fmla="*/ 18306 h 505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</a:gdLst>
                                <a:ahLst/>
                                <a:cxnLst>
                                  <a:cxn ang="T48">
                                    <a:pos x="T0" y="T1"/>
                                  </a:cxn>
                                  <a:cxn ang="T49">
                                    <a:pos x="T2" y="T3"/>
                                  </a:cxn>
                                  <a:cxn ang="T50">
                                    <a:pos x="T4" y="T5"/>
                                  </a:cxn>
                                  <a:cxn ang="T51">
                                    <a:pos x="T6" y="T7"/>
                                  </a:cxn>
                                  <a:cxn ang="T52">
                                    <a:pos x="T8" y="T9"/>
                                  </a:cxn>
                                  <a:cxn ang="T53">
                                    <a:pos x="T10" y="T11"/>
                                  </a:cxn>
                                  <a:cxn ang="T54">
                                    <a:pos x="T12" y="T13"/>
                                  </a:cxn>
                                  <a:cxn ang="T55">
                                    <a:pos x="T14" y="T15"/>
                                  </a:cxn>
                                  <a:cxn ang="T56">
                                    <a:pos x="T16" y="T17"/>
                                  </a:cxn>
                                  <a:cxn ang="T57">
                                    <a:pos x="T18" y="T19"/>
                                  </a:cxn>
                                  <a:cxn ang="T58">
                                    <a:pos x="T20" y="T21"/>
                                  </a:cxn>
                                  <a:cxn ang="T59">
                                    <a:pos x="T22" y="T23"/>
                                  </a:cxn>
                                  <a:cxn ang="T60">
                                    <a:pos x="T24" y="T25"/>
                                  </a:cxn>
                                  <a:cxn ang="T61">
                                    <a:pos x="T26" y="T27"/>
                                  </a:cxn>
                                  <a:cxn ang="T62">
                                    <a:pos x="T28" y="T29"/>
                                  </a:cxn>
                                  <a:cxn ang="T63">
                                    <a:pos x="T30" y="T31"/>
                                  </a:cxn>
                                  <a:cxn ang="T64">
                                    <a:pos x="T32" y="T33"/>
                                  </a:cxn>
                                  <a:cxn ang="T65">
                                    <a:pos x="T34" y="T35"/>
                                  </a:cxn>
                                  <a:cxn ang="T66">
                                    <a:pos x="T36" y="T37"/>
                                  </a:cxn>
                                  <a:cxn ang="T67">
                                    <a:pos x="T38" y="T39"/>
                                  </a:cxn>
                                  <a:cxn ang="T68">
                                    <a:pos x="T40" y="T41"/>
                                  </a:cxn>
                                  <a:cxn ang="T69">
                                    <a:pos x="T42" y="T43"/>
                                  </a:cxn>
                                  <a:cxn ang="T70">
                                    <a:pos x="T44" y="T45"/>
                                  </a:cxn>
                                  <a:cxn ang="T71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511" h="505">
                                    <a:moveTo>
                                      <a:pt x="82" y="100"/>
                                    </a:moveTo>
                                    <a:cubicBezTo>
                                      <a:pt x="82" y="100"/>
                                      <a:pt x="118" y="24"/>
                                      <a:pt x="178" y="100"/>
                                    </a:cubicBezTo>
                                    <a:cubicBezTo>
                                      <a:pt x="238" y="176"/>
                                      <a:pt x="178" y="198"/>
                                      <a:pt x="178" y="198"/>
                                    </a:cubicBezTo>
                                    <a:cubicBezTo>
                                      <a:pt x="178" y="198"/>
                                      <a:pt x="138" y="236"/>
                                      <a:pt x="169" y="260"/>
                                    </a:cubicBezTo>
                                    <a:cubicBezTo>
                                      <a:pt x="201" y="285"/>
                                      <a:pt x="276" y="352"/>
                                      <a:pt x="276" y="352"/>
                                    </a:cubicBezTo>
                                    <a:cubicBezTo>
                                      <a:pt x="276" y="352"/>
                                      <a:pt x="306" y="392"/>
                                      <a:pt x="339" y="363"/>
                                    </a:cubicBezTo>
                                    <a:cubicBezTo>
                                      <a:pt x="379" y="329"/>
                                      <a:pt x="394" y="324"/>
                                      <a:pt x="425" y="347"/>
                                    </a:cubicBezTo>
                                    <a:cubicBezTo>
                                      <a:pt x="480" y="388"/>
                                      <a:pt x="497" y="428"/>
                                      <a:pt x="414" y="461"/>
                                    </a:cubicBezTo>
                                    <a:cubicBezTo>
                                      <a:pt x="323" y="505"/>
                                      <a:pt x="160" y="351"/>
                                      <a:pt x="160" y="351"/>
                                    </a:cubicBezTo>
                                    <a:cubicBezTo>
                                      <a:pt x="160" y="351"/>
                                      <a:pt x="0" y="198"/>
                                      <a:pt x="82" y="100"/>
                                    </a:cubicBezTo>
                                    <a:close/>
                                    <a:moveTo>
                                      <a:pt x="290" y="139"/>
                                    </a:moveTo>
                                    <a:cubicBezTo>
                                      <a:pt x="290" y="139"/>
                                      <a:pt x="260" y="142"/>
                                      <a:pt x="265" y="111"/>
                                    </a:cubicBezTo>
                                    <a:cubicBezTo>
                                      <a:pt x="268" y="96"/>
                                      <a:pt x="292" y="92"/>
                                      <a:pt x="314" y="99"/>
                                    </a:cubicBezTo>
                                    <a:cubicBezTo>
                                      <a:pt x="337" y="105"/>
                                      <a:pt x="420" y="142"/>
                                      <a:pt x="423" y="236"/>
                                    </a:cubicBezTo>
                                    <a:cubicBezTo>
                                      <a:pt x="423" y="236"/>
                                      <a:pt x="417" y="262"/>
                                      <a:pt x="398" y="257"/>
                                    </a:cubicBezTo>
                                    <a:cubicBezTo>
                                      <a:pt x="377" y="251"/>
                                      <a:pt x="382" y="211"/>
                                      <a:pt x="381" y="203"/>
                                    </a:cubicBezTo>
                                    <a:cubicBezTo>
                                      <a:pt x="380" y="196"/>
                                      <a:pt x="351" y="136"/>
                                      <a:pt x="290" y="139"/>
                                    </a:cubicBezTo>
                                    <a:close/>
                                    <a:moveTo>
                                      <a:pt x="347" y="58"/>
                                    </a:moveTo>
                                    <a:cubicBezTo>
                                      <a:pt x="347" y="58"/>
                                      <a:pt x="311" y="61"/>
                                      <a:pt x="318" y="23"/>
                                    </a:cubicBezTo>
                                    <a:cubicBezTo>
                                      <a:pt x="321" y="6"/>
                                      <a:pt x="350" y="0"/>
                                      <a:pt x="378" y="8"/>
                                    </a:cubicBezTo>
                                    <a:cubicBezTo>
                                      <a:pt x="405" y="16"/>
                                      <a:pt x="507" y="61"/>
                                      <a:pt x="511" y="176"/>
                                    </a:cubicBezTo>
                                    <a:cubicBezTo>
                                      <a:pt x="511" y="176"/>
                                      <a:pt x="503" y="212"/>
                                      <a:pt x="480" y="202"/>
                                    </a:cubicBezTo>
                                    <a:cubicBezTo>
                                      <a:pt x="460" y="193"/>
                                      <a:pt x="459" y="145"/>
                                      <a:pt x="458" y="135"/>
                                    </a:cubicBezTo>
                                    <a:cubicBezTo>
                                      <a:pt x="457" y="126"/>
                                      <a:pt x="423" y="53"/>
                                      <a:pt x="347" y="5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76717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9" o:spid="_x0000_s1026" o:spt="100" style="height:12.55pt;width:12.75pt;" fillcolor="#767171" filled="t" stroked="f" coordsize="511,505" o:gfxdata="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" path="m82,100c82,100,118,24,178,100c238,176,178,198,178,198c178,198,138,236,169,260c201,285,276,352,276,352c276,352,306,392,339,363c379,329,394,324,425,347c480,388,497,428,414,461c323,505,160,351,160,351c160,351,0,198,82,100xm290,139c290,139,260,142,265,111c268,96,292,92,314,99c337,105,420,142,423,236c423,236,417,262,398,257c377,251,382,211,381,203c380,196,351,136,290,139xm347,58c347,58,311,61,318,23c321,6,350,0,378,8c405,16,507,61,511,176c511,176,503,212,480,202c460,193,459,145,458,135c457,126,423,53,347,58xe">
                      <v:path o:connectlocs="8233775,9961089;17873224,9961089;17873224,19723341;16969486,25899273;27713891,35063437;34039740,36159248;42675001,34565398;41570678,45921185;16066065,34963703;8233775,9961089;29119565,13845980;26609252,11056900;31529427,9861670;42474416,23508498;39964104,25600387;38257078,20221380;29119565,13845980;34843027,5777627;31930912,2291041;37955727,796925;51310578,17531718;48197879,20121646;45988601,13447675;34843027,5777627" o:connectangles="0,0,0,0,0,0,0,0,0,0,0,0,0,0,0,0,0,0,0,0,0,0,0,0"/>
                      <v:fill on="t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 联系电话：</w:t>
            </w:r>
          </w:p>
          <w:p>
            <w:pPr>
              <w:snapToGrid w:val="0"/>
              <w:spacing w:line="276" w:lineRule="auto"/>
              <w:ind w:left="840" w:leftChars="400"/>
              <w:contextualSpacing/>
              <w:rPr>
                <w:rFonts w:hint="eastAsia" w:ascii="宋体" w:hAnsi="宋体" w:eastAsia="宋体" w:cs="宋体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s">
                  <w:drawing>
                    <wp:inline distT="0" distB="0" distL="0" distR="0">
                      <wp:extent cx="142875" cy="112395"/>
                      <wp:effectExtent l="635" t="6985" r="8890" b="4445"/>
                      <wp:docPr id="40" name="Freeform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42875" cy="112395"/>
                              </a:xfrm>
                              <a:custGeom>
                                <a:avLst/>
                                <a:gdLst>
                                  <a:gd name="T0" fmla="*/ 14221 w 432"/>
                                  <a:gd name="T1" fmla="*/ 0 h 340"/>
                                  <a:gd name="T2" fmla="*/ 128654 w 432"/>
                                  <a:gd name="T3" fmla="*/ 0 h 340"/>
                                  <a:gd name="T4" fmla="*/ 142875 w 432"/>
                                  <a:gd name="T5" fmla="*/ 13884 h 340"/>
                                  <a:gd name="T6" fmla="*/ 71438 w 432"/>
                                  <a:gd name="T7" fmla="*/ 52892 h 340"/>
                                  <a:gd name="T8" fmla="*/ 0 w 432"/>
                                  <a:gd name="T9" fmla="*/ 13884 h 340"/>
                                  <a:gd name="T10" fmla="*/ 14221 w 432"/>
                                  <a:gd name="T11" fmla="*/ 0 h 340"/>
                                  <a:gd name="T12" fmla="*/ 0 w 432"/>
                                  <a:gd name="T13" fmla="*/ 28760 h 340"/>
                                  <a:gd name="T14" fmla="*/ 0 w 432"/>
                                  <a:gd name="T15" fmla="*/ 98180 h 340"/>
                                  <a:gd name="T16" fmla="*/ 14221 w 432"/>
                                  <a:gd name="T17" fmla="*/ 112395 h 340"/>
                                  <a:gd name="T18" fmla="*/ 128654 w 432"/>
                                  <a:gd name="T19" fmla="*/ 112395 h 340"/>
                                  <a:gd name="T20" fmla="*/ 142875 w 432"/>
                                  <a:gd name="T21" fmla="*/ 98180 h 340"/>
                                  <a:gd name="T22" fmla="*/ 142875 w 432"/>
                                  <a:gd name="T23" fmla="*/ 28760 h 340"/>
                                  <a:gd name="T24" fmla="*/ 73091 w 432"/>
                                  <a:gd name="T25" fmla="*/ 66115 h 340"/>
                                  <a:gd name="T26" fmla="*/ 69784 w 432"/>
                                  <a:gd name="T27" fmla="*/ 66115 h 340"/>
                                  <a:gd name="T28" fmla="*/ 0 w 432"/>
                                  <a:gd name="T29" fmla="*/ 28760 h 340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  <a:gd name="T36" fmla="*/ 0 60000 65536"/>
                                  <a:gd name="T37" fmla="*/ 0 60000 65536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</a:gdLst>
                                <a:ahLst/>
                                <a:cxnLst>
                                  <a:cxn ang="T30">
                                    <a:pos x="T0" y="T1"/>
                                  </a:cxn>
                                  <a:cxn ang="T31">
                                    <a:pos x="T2" y="T3"/>
                                  </a:cxn>
                                  <a:cxn ang="T32">
                                    <a:pos x="T4" y="T5"/>
                                  </a:cxn>
                                  <a:cxn ang="T33">
                                    <a:pos x="T6" y="T7"/>
                                  </a:cxn>
                                  <a:cxn ang="T34">
                                    <a:pos x="T8" y="T9"/>
                                  </a:cxn>
                                  <a:cxn ang="T35">
                                    <a:pos x="T10" y="T11"/>
                                  </a:cxn>
                                  <a:cxn ang="T36">
                                    <a:pos x="T12" y="T13"/>
                                  </a:cxn>
                                  <a:cxn ang="T37">
                                    <a:pos x="T14" y="T15"/>
                                  </a:cxn>
                                  <a:cxn ang="T38">
                                    <a:pos x="T16" y="T17"/>
                                  </a:cxn>
                                  <a:cxn ang="T39">
                                    <a:pos x="T18" y="T19"/>
                                  </a:cxn>
                                  <a:cxn ang="T40">
                                    <a:pos x="T20" y="T21"/>
                                  </a:cxn>
                                  <a:cxn ang="T41">
                                    <a:pos x="T22" y="T23"/>
                                  </a:cxn>
                                  <a:cxn ang="T42">
                                    <a:pos x="T24" y="T25"/>
                                  </a:cxn>
                                  <a:cxn ang="T43">
                                    <a:pos x="T26" y="T27"/>
                                  </a:cxn>
                                  <a:cxn ang="T44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432" h="340">
                                    <a:moveTo>
                                      <a:pt x="43" y="0"/>
                                    </a:moveTo>
                                    <a:cubicBezTo>
                                      <a:pt x="389" y="0"/>
                                      <a:pt x="389" y="0"/>
                                      <a:pt x="389" y="0"/>
                                    </a:cubicBezTo>
                                    <a:cubicBezTo>
                                      <a:pt x="412" y="0"/>
                                      <a:pt x="432" y="19"/>
                                      <a:pt x="432" y="42"/>
                                    </a:cubicBezTo>
                                    <a:cubicBezTo>
                                      <a:pt x="216" y="160"/>
                                      <a:pt x="216" y="160"/>
                                      <a:pt x="216" y="160"/>
                                    </a:cubicBezTo>
                                    <a:cubicBezTo>
                                      <a:pt x="0" y="42"/>
                                      <a:pt x="0" y="42"/>
                                      <a:pt x="0" y="42"/>
                                    </a:cubicBezTo>
                                    <a:cubicBezTo>
                                      <a:pt x="0" y="19"/>
                                      <a:pt x="19" y="0"/>
                                      <a:pt x="43" y="0"/>
                                    </a:cubicBezTo>
                                    <a:close/>
                                    <a:moveTo>
                                      <a:pt x="0" y="87"/>
                                    </a:moveTo>
                                    <a:cubicBezTo>
                                      <a:pt x="0" y="297"/>
                                      <a:pt x="0" y="297"/>
                                      <a:pt x="0" y="297"/>
                                    </a:cubicBezTo>
                                    <a:cubicBezTo>
                                      <a:pt x="0" y="321"/>
                                      <a:pt x="19" y="340"/>
                                      <a:pt x="43" y="340"/>
                                    </a:cubicBezTo>
                                    <a:cubicBezTo>
                                      <a:pt x="389" y="340"/>
                                      <a:pt x="389" y="340"/>
                                      <a:pt x="389" y="340"/>
                                    </a:cubicBezTo>
                                    <a:cubicBezTo>
                                      <a:pt x="413" y="340"/>
                                      <a:pt x="432" y="321"/>
                                      <a:pt x="432" y="297"/>
                                    </a:cubicBezTo>
                                    <a:cubicBezTo>
                                      <a:pt x="432" y="87"/>
                                      <a:pt x="432" y="87"/>
                                      <a:pt x="432" y="87"/>
                                    </a:cubicBezTo>
                                    <a:cubicBezTo>
                                      <a:pt x="221" y="200"/>
                                      <a:pt x="221" y="200"/>
                                      <a:pt x="221" y="200"/>
                                    </a:cubicBezTo>
                                    <a:cubicBezTo>
                                      <a:pt x="218" y="202"/>
                                      <a:pt x="214" y="202"/>
                                      <a:pt x="211" y="200"/>
                                    </a:cubicBezTo>
                                    <a:lnTo>
                                      <a:pt x="0" y="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67171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reeform 81" o:spid="_x0000_s1026" o:spt="100" style="height:8.85pt;width:11.25pt;" fillcolor="#767171" filled="t" stroked="f" coordsize="432,340" o:gfxdata="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AAAAAGRycy9QSwECFAAUAAAACACHTuJA&#10;0ovNYtIAAAADAQAADwAAAAAAAAABACAAAAAiAAAAZHJzL2Rvd25yZXYueG1sUEsBAhQAFAAAAAgA&#10;h07iQNoGVr8QBQAAPRMAAA4AAAAAAAAAAQAgAAAAIQEAAGRycy9lMm9Eb2MueG1sUEsFBgAAAAAG&#10;AAYAWQEAAKMIAAAAAA==&#10;" path="m43,0c389,0,389,0,389,0c412,0,432,19,432,42c216,160,216,160,216,160c0,42,0,42,0,42c0,19,19,0,43,0xm0,87c0,297,0,297,0,297c0,321,19,340,43,340c389,340,389,340,389,340c413,340,432,321,432,297c432,87,432,87,432,87c221,200,221,200,221,200c218,202,214,202,211,200l0,87xe">
                      <v:path o:connectlocs="4703299,0;42549630,0;47252929,4589682;23626630,17484695;0,4589682;4703299,0;0,9507294;0,32455709;4703299,37154811;42549630,37154811;47252929,32455709;47252929,9507294;24173325,21855868;23079604,21855868;0,9507294" o:connectangles="0,0,0,0,0,0,0,0,0,0,0,0,0,0,0"/>
                      <v:fill on="t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shape>
                  </w:pict>
                </mc:Fallback>
              </mc:AlternateContent>
            </w:r>
            <w:r>
              <w:rPr>
                <w:rFonts w:hint="eastAsia" w:ascii="宋体" w:hAnsi="宋体" w:eastAsia="宋体" w:cs="宋体"/>
                <w:color w:val="000000" w:themeColor="text1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 邮箱</w:t>
            </w:r>
            <w:r>
              <w:rPr>
                <w:rFonts w:hint="eastAsia" w:ascii="宋体" w:hAnsi="宋体" w:eastAsia="宋体" w:cs="宋体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  <w:t>：</w:t>
            </w:r>
          </w:p>
          <w:p>
            <w:pPr>
              <w:snapToGrid w:val="0"/>
              <w:spacing w:line="276" w:lineRule="auto"/>
              <w:ind w:left="840" w:leftChars="400"/>
              <w:contextualSpacing/>
              <w:rPr>
                <w:rFonts w:hint="eastAsia" w:ascii="宋体" w:hAnsi="宋体" w:eastAsia="宋体" w:cs="宋体"/>
                <w:color w:val="000000" w:themeColor="text1"/>
                <w:sz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405" w:type="dxa"/>
            <w:shd w:val="clear" w:color="auto" w:fill="auto"/>
          </w:tcPr>
          <w:p>
            <w:pPr>
              <w:snapToGrid w:val="0"/>
              <w:spacing w:line="276" w:lineRule="auto"/>
              <w:ind w:left="840" w:leftChars="400"/>
              <w:contextualSpacing/>
              <w:jc w:val="right"/>
              <w:rPr>
                <w:rFonts w:hint="eastAsia" w:ascii="宋体" w:hAnsi="宋体" w:eastAsia="宋体" w:cs="宋体"/>
                <w:color w:val="FFFFFF" w:themeColor="background1"/>
                <w:sz w:val="22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求职意向：</w:t>
            </w:r>
          </w:p>
          <w:p>
            <w:pPr>
              <w:snapToGrid w:val="0"/>
              <w:spacing w:line="276" w:lineRule="auto"/>
              <w:ind w:left="840" w:leftChars="400"/>
              <w:contextualSpacing/>
              <w:jc w:val="right"/>
              <w:rPr>
                <w:rFonts w:hint="eastAsia" w:ascii="宋体" w:hAnsi="宋体" w:eastAsia="宋体" w:cs="宋体"/>
                <w:color w:val="000000" w:themeColor="text1"/>
                <w:sz w:val="22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意向城市：</w:t>
            </w:r>
          </w:p>
        </w:tc>
        <w:tc>
          <w:tcPr>
            <w:tcW w:w="531" w:type="dxa"/>
            <w:vMerge w:val="restart"/>
            <w:shd w:val="clear" w:color="auto" w:fill="auto"/>
          </w:tcPr>
          <w:p>
            <w:pPr>
              <w:snapToGrid w:val="0"/>
              <w:spacing w:line="360" w:lineRule="exact"/>
              <w:rPr>
                <w:rFonts w:asciiTheme="minorEastAsia" w:hAnsiTheme="minorEastAsia" w:eastAsiaTheme="minorEastAsia"/>
                <w:color w:val="595959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1" w:type="dxa"/>
            <w:vMerge w:val="continue"/>
            <w:shd w:val="clear" w:color="auto" w:fill="auto"/>
          </w:tcPr>
          <w:p>
            <w:pPr>
              <w:snapToGrid w:val="0"/>
              <w:spacing w:line="360" w:lineRule="exact"/>
              <w:rPr>
                <w:rFonts w:hint="eastAsia" w:ascii="宋体" w:hAnsi="宋体" w:eastAsia="宋体" w:cs="宋体"/>
                <w:color w:val="595959"/>
              </w:rPr>
            </w:pPr>
          </w:p>
        </w:tc>
        <w:tc>
          <w:tcPr>
            <w:tcW w:w="10834" w:type="dxa"/>
            <w:gridSpan w:val="3"/>
            <w:shd w:val="clear" w:color="auto" w:fill="auto"/>
          </w:tcPr>
          <w:p>
            <w:pPr>
              <w:snapToGrid w:val="0"/>
              <w:spacing w:line="360" w:lineRule="exact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1" w:type="dxa"/>
            <w:vMerge w:val="continue"/>
            <w:shd w:val="clear" w:color="auto" w:fill="auto"/>
          </w:tcPr>
          <w:p>
            <w:pPr>
              <w:snapToGrid w:val="0"/>
              <w:spacing w:line="360" w:lineRule="exact"/>
              <w:rPr>
                <w:rFonts w:ascii="微软雅黑" w:hAnsi="微软雅黑" w:eastAsia="微软雅黑"/>
                <w:color w:val="595959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7" w:hRule="atLeast"/>
        </w:trPr>
        <w:tc>
          <w:tcPr>
            <w:tcW w:w="541" w:type="dxa"/>
            <w:vMerge w:val="continue"/>
            <w:shd w:val="clear" w:color="auto" w:fill="auto"/>
          </w:tcPr>
          <w:p>
            <w:pPr>
              <w:snapToGrid w:val="0"/>
              <w:spacing w:line="360" w:lineRule="exact"/>
              <w:rPr>
                <w:rFonts w:hint="eastAsia" w:ascii="宋体" w:hAnsi="宋体" w:eastAsia="宋体" w:cs="宋体"/>
                <w:color w:val="595959"/>
              </w:rPr>
            </w:pPr>
          </w:p>
        </w:tc>
        <w:tc>
          <w:tcPr>
            <w:tcW w:w="10834" w:type="dxa"/>
            <w:gridSpan w:val="3"/>
            <w:shd w:val="clear" w:color="auto" w:fill="auto"/>
          </w:tcPr>
          <w:p>
            <w:pPr>
              <w:snapToGrid w:val="0"/>
              <w:spacing w:before="624" w:beforeLines="200" w:after="156" w:afterLines="50" w:line="360" w:lineRule="exact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6623685" cy="334645"/>
                      <wp:effectExtent l="0" t="0" r="5715" b="8255"/>
                      <wp:docPr id="12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3685" cy="357328"/>
                                <a:chOff x="0" y="0"/>
                                <a:chExt cx="66240" cy="3576"/>
                              </a:xfrm>
                            </wpg:grpSpPr>
                            <wps:wsp>
                              <wps:cNvPr id="37" name="六边形 4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6240" cy="457"/>
                                </a:xfrm>
                                <a:prstGeom prst="hexagon">
                                  <a:avLst>
                                    <a:gd name="adj" fmla="val 0"/>
                                    <a:gd name="vf" fmla="val 115470"/>
                                  </a:avLst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8" name="矩形 4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19"/>
                                  <a:ext cx="11558" cy="2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9" name="文本框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" y="24"/>
                                  <a:ext cx="10243" cy="35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hint="eastAsia" w:ascii="幼圆" w:hAnsi="幼圆" w:eastAsia="幼圆" w:cs="幼圆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hint="eastAsia" w:ascii="幼圆" w:hAnsi="幼圆" w:eastAsia="幼圆" w:cs="幼圆"/>
                                        <w:b/>
                                        <w:bCs/>
                                        <w:color w:val="FFFFFF"/>
                                        <w:kern w:val="24"/>
                                        <w:sz w:val="32"/>
                                        <w:szCs w:val="32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5" o:spid="_x0000_s1026" o:spt="203" style="height:26.35pt;width:521.55pt;" coordsize="66240,3576" o:gfxdata="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">
                      <o:lock v:ext="edit" aspectratio="f"/>
                      <v:shape id="六边形 483" o:spid="_x0000_s1026" o:spt="9" type="#_x0000_t9" style="position:absolute;left:0;top:0;height:457;width:66240;v-text-anchor:middle;" fillcolor="#767171" filled="t" stroked="f" coordsize="21600,21600" o:gfxdata="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sSX47sAAADb&#10;AAAADwAAAAAAAAABACAAAAAiAAAAZHJzL2Rvd25yZXYueG1sUEsBAhQAFAAAAAgAh07iQDMvBZ47&#10;AAAAOQAAABAAAAAAAAAAAQAgAAAACgEAAGRycy9zaGFwZXhtbC54bWxQSwUGAAAAAAYABgBbAQAA&#10;tAMAAAAA&#10;" adj="0">
                        <v:fill on="t" focussize="0,0"/>
                        <v:stroke on="f"/>
                        <v:imagedata o:title=""/>
                        <o:lock v:ext="edit" aspectratio="f"/>
                      </v:shape>
                      <v:rect id="矩形 484" o:spid="_x0000_s1026" o:spt="1" style="position:absolute;left:0;top:219;height:2844;width:11558;v-text-anchor:middle;" fillcolor="#767171" filled="t" stroked="f" coordsize="21600,21600" o:gfxdata="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RQvqErUAAADbAAAADwAA&#10;AAAAAAABACAAAAAiAAAAZHJzL2Rvd25yZXYueG1sUEsBAhQAFAAAAAgAh07iQDMvBZ47AAAAOQAA&#10;ABAAAAAAAAAAAQAgAAAABAEAAGRycy9zaGFwZXhtbC54bWxQSwUGAAAAAAYABgBbAQAArgMA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文本框 96" o:spid="_x0000_s1026" o:spt="202" type="#_x0000_t202" style="position:absolute;left:374;top:24;height:3552;width:10243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hint="eastAsia" w:ascii="幼圆" w:hAnsi="幼圆" w:eastAsia="幼圆" w:cs="幼圆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幼圆" w:hAnsi="幼圆" w:eastAsia="幼圆" w:cs="幼圆"/>
                                  <w:b/>
                                  <w:bCs/>
                                  <w:color w:val="FFFFFF"/>
                                  <w:kern w:val="24"/>
                                  <w:sz w:val="32"/>
                                  <w:szCs w:val="32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tabs>
                <w:tab w:val="left" w:pos="3325"/>
                <w:tab w:val="left" w:pos="6975"/>
              </w:tabs>
              <w:snapToGrid w:val="0"/>
              <w:spacing w:line="360" w:lineRule="exact"/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.0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-201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.0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 w:ascii="宋体" w:hAnsi="宋体" w:eastAsia="宋体" w:cs="宋体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snapToGrid w:val="0"/>
              <w:spacing w:before="624" w:beforeLines="200" w:after="156" w:afterLines="50" w:line="360" w:lineRule="exact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6623685" cy="357505"/>
                      <wp:effectExtent l="0" t="0" r="5715" b="0"/>
                      <wp:docPr id="31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3685" cy="357728"/>
                                <a:chOff x="0" y="0"/>
                                <a:chExt cx="66240" cy="3580"/>
                              </a:xfrm>
                            </wpg:grpSpPr>
                            <wps:wsp>
                              <wps:cNvPr id="32" name="六边形 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6240" cy="457"/>
                                </a:xfrm>
                                <a:prstGeom prst="hexagon">
                                  <a:avLst>
                                    <a:gd name="adj" fmla="val 0"/>
                                    <a:gd name="vf" fmla="val 115470"/>
                                  </a:avLst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3" name="矩形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19"/>
                                  <a:ext cx="11558" cy="2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4" name="文本框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" y="29"/>
                                  <a:ext cx="10243" cy="35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napToGrid w:val="0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hint="eastAsia" w:ascii="幼圆" w:hAnsi="幼圆" w:eastAsia="幼圆" w:cs="幼圆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幼圆" w:hAnsi="幼圆" w:eastAsia="幼圆" w:cs="幼圆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  <w:lang w:val="en-US" w:eastAsia="zh-CN"/>
                                      </w:rPr>
                                      <w:t>经验技能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" o:spid="_x0000_s1026" o:spt="203" style="height:28.15pt;width:521.55pt;" coordsize="66240,3580" o:gfxdata="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G3wBQrVAAAABQEAAA8AAAAAAAAAAQAgAAAAIgAAAGRycy9k&#10;b3ducmV2LnhtbFBLAQIUABQAAAAIAIdO4kCFrW55IgMAANYJAAAOAAAAAAAAAAEAIAAAACQBAABk&#10;cnMvZTJvRG9jLnhtbFBLBQYAAAAABgAGAFkBAAC4BgAAAAA=&#10;">
                      <o:lock v:ext="edit" aspectratio="f"/>
                      <v:shape id="六边形 12" o:spid="_x0000_s1026" o:spt="9" type="#_x0000_t9" style="position:absolute;left:0;top:0;height:457;width:66240;v-text-anchor:middle;" fillcolor="#767171" filled="t" stroked="f" coordsize="21600,21600" o:gfxdata="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szR7ugAAANsA&#10;AAAPAAAAAAAAAAEAIAAAACIAAABkcnMvZG93bnJldi54bWxQSwECFAAUAAAACACHTuJAMy8FnjsA&#10;AAA5AAAAEAAAAAAAAAABACAAAAAJAQAAZHJzL3NoYXBleG1sLnhtbFBLBQYAAAAABgAGAFsBAACz&#10;AwAAAAA=&#10;" adj="0">
                        <v:fill on="t" focussize="0,0"/>
                        <v:stroke on="f"/>
                        <v:imagedata o:title=""/>
                        <o:lock v:ext="edit" aspectratio="f"/>
                      </v:shape>
                      <v:rect id="矩形 13" o:spid="_x0000_s1026" o:spt="1" style="position:absolute;left:0;top:219;height:2844;width:11558;v-text-anchor:middle;" fillcolor="#767171" filled="t" stroked="f" coordsize="21600,21600" o:gfxdata="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694Y7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文本框 96" o:spid="_x0000_s1026" o:spt="202" type="#_x0000_t202" style="position:absolute;left:374;top:29;height:3551;width:1024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rFonts w:hint="eastAsia" w:ascii="幼圆" w:hAnsi="幼圆" w:eastAsia="幼圆" w:cs="幼圆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幼圆" w:hAnsi="幼圆" w:eastAsia="幼圆" w:cs="幼圆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lang w:val="en-US" w:eastAsia="zh-CN"/>
                                </w:rPr>
                                <w:t>经验技能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测试经验：</w:t>
            </w: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5年测试经验 | 3年自动化测试经验 | 2年管理经验</w: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测试基础：</w:t>
            </w: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精通测试流程 | 精通测试理论 | 精通测试分析与设计方法 | 精通缺陷报告与管理流程</w: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测试管理：</w:t>
            </w: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精通测试计划 | 精通测试过程监控 | 精通测试报告与数据分析 | 丰富过程改进经验 </w: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default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测试工具： </w:t>
            </w: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熟练掌握Jmeter性能测试 | 了解SoapUI接口工具 | 熟悉Postman接口工具 | 了解Monkey工具  |  </w: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 w:firstLine="1050" w:firstLineChars="50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熟练使用Fiddler抓包工具 | 熟练操作禅道、Jira等测试管理工具</w: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其他工具：</w:t>
            </w: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熟悉 Svn协同管理 | 熟练掌握Vmware虚拟机使用</w: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测试内容：</w:t>
            </w: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熟悉功能测试 | 熟悉兼容性测试 | 熟悉接口测试  | 熟悉自动化测试 | 了解性能测试</w: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操作系统：</w:t>
            </w: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熟悉Windows | 熟悉Linux </w: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编程语言：</w:t>
            </w: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熟悉Python | 了解Java | 熟悉Shell脚本编程 | 熟悉BAT批处理编程</w: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default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数据库工具：</w:t>
            </w: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熟悉MySQL、MongoDB数据库管理与操作 | 具备Oracle数据库管理能力</w: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="1261" w:leftChars="0" w:hanging="1261" w:hangingChars="600"/>
              <w:rPr>
                <w:rFonts w:hint="default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自动化测试：</w:t>
            </w: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熟练掌握Selenium+Java+TestNG+Maven+Jenkins+Log4j的自动化体系 | 熟练掌握数据驱动、基类封装</w:t>
            </w:r>
          </w:p>
          <w:p>
            <w:pPr>
              <w:snapToGrid w:val="0"/>
              <w:spacing w:before="624" w:beforeLines="200" w:line="360" w:lineRule="exact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6623685" cy="306070"/>
                      <wp:effectExtent l="0" t="0" r="5715" b="17780"/>
                      <wp:docPr id="27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3685" cy="357428"/>
                                <a:chOff x="0" y="0"/>
                                <a:chExt cx="66240" cy="3577"/>
                              </a:xfrm>
                            </wpg:grpSpPr>
                            <wps:wsp>
                              <wps:cNvPr id="28" name="六边形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6240" cy="457"/>
                                </a:xfrm>
                                <a:prstGeom prst="hexagon">
                                  <a:avLst>
                                    <a:gd name="adj" fmla="val 0"/>
                                    <a:gd name="vf" fmla="val 115470"/>
                                  </a:avLst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9" name="矩形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19"/>
                                  <a:ext cx="11558" cy="2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0" name="文本框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" y="25"/>
                                  <a:ext cx="10243" cy="35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napToGrid w:val="0"/>
                                      <w:spacing w:before="0" w:beforeAutospacing="0" w:after="0" w:afterAutospacing="0"/>
                                      <w:rPr>
                                        <w:rFonts w:hint="eastAsia" w:ascii="幼圆" w:hAnsi="幼圆" w:eastAsia="幼圆" w:cs="幼圆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幼圆" w:hAnsi="幼圆" w:eastAsia="幼圆" w:cs="幼圆"/>
                                        <w:b/>
                                        <w:bCs/>
                                        <w:color w:val="FFFFFF"/>
                                        <w:sz w:val="32"/>
                                        <w:szCs w:val="32"/>
                                        <w:lang w:val="en-US" w:eastAsia="zh-CN"/>
                                      </w:rPr>
                                      <w:t>工作经验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" o:spid="_x0000_s1026" o:spt="203" style="height:24.1pt;width:521.55pt;" coordsize="66240,3577" o:gfxdata="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My4xVvWAAAABQEAAA8AAAAAAAAAAQAgAAAAIgAAAGRycy9kb3du&#10;cmV2LnhtbFBLAQIUABQAAAAIAIdO4kApnSZOHgMAANUJAAAOAAAAAAAAAAEAIAAAACUBAABkcnMv&#10;ZTJvRG9jLnhtbFBLBQYAAAAABgAGAFkBAAC1BgAAAAA=&#10;">
                      <o:lock v:ext="edit" aspectratio="f"/>
                      <v:shape id="六边形 30" o:spid="_x0000_s1026" o:spt="9" type="#_x0000_t9" style="position:absolute;left:0;top:0;height:457;width:66240;v-text-anchor:middle;" fillcolor="#767171" filled="t" stroked="f" coordsize="21600,21600" o:gfxdata="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5oKVTLUAAADbAAAADwAA&#10;AAAAAAABACAAAAAiAAAAZHJzL2Rvd25yZXYueG1sUEsBAhQAFAAAAAgAh07iQDMvBZ47AAAAOQAA&#10;ABAAAAAAAAAAAQAgAAAABAEAAGRycy9zaGFwZXhtbC54bWxQSwUGAAAAAAYABgBbAQAArgMAAAAA&#10;" adj="0">
                        <v:fill on="t" focussize="0,0"/>
                        <v:stroke on="f"/>
                        <v:imagedata o:title=""/>
                        <o:lock v:ext="edit" aspectratio="f"/>
                      </v:shape>
                      <v:rect id="矩形 31" o:spid="_x0000_s1026" o:spt="1" style="position:absolute;left:0;top:219;height:2844;width:11558;v-text-anchor:middle;" fillcolor="#767171" filled="t" stroked="f" coordsize="21600,21600" o:gfxdata="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57ZVL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文本框 96" o:spid="_x0000_s1026" o:spt="202" type="#_x0000_t202" style="position:absolute;left:374;top:25;height:3552;width:10243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/>
                        <v:imagedata o:title=""/>
                        <o:lock v:ext="edit" aspectratio="f"/>
                        <v:textbox style="mso-fit-shape-to-text:t;"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幼圆" w:hAnsi="幼圆" w:eastAsia="幼圆" w:cs="幼圆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幼圆" w:hAnsi="幼圆" w:eastAsia="幼圆" w:cs="幼圆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  <w:lang w:val="en-US" w:eastAsia="zh-CN"/>
                                </w:rPr>
                                <w:t>工作经验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snapToGrid w:val="0"/>
              <w:spacing w:before="312" w:beforeLines="100" w:line="360" w:lineRule="exact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napToGrid w:val="0"/>
              <w:spacing w:line="360" w:lineRule="exact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6623685" cy="341630"/>
                      <wp:effectExtent l="0" t="0" r="5715" b="8890"/>
                      <wp:docPr id="19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3685" cy="341940"/>
                                <a:chOff x="0" y="0"/>
                                <a:chExt cx="66240" cy="3422"/>
                              </a:xfrm>
                            </wpg:grpSpPr>
                            <wps:wsp>
                              <wps:cNvPr id="20" name="六边形 4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6240" cy="457"/>
                                </a:xfrm>
                                <a:prstGeom prst="hexagon">
                                  <a:avLst>
                                    <a:gd name="adj" fmla="val 0"/>
                                    <a:gd name="vf" fmla="val 115470"/>
                                  </a:avLst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1" name="矩形 4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19"/>
                                  <a:ext cx="11558" cy="2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" name="文本框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5" y="25"/>
                                  <a:ext cx="13825" cy="33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napToGrid w:val="0"/>
                                      <w:spacing w:before="0" w:beforeAutospacing="0" w:after="0" w:afterAutospacing="0"/>
                                      <w:rPr>
                                        <w:rFonts w:hint="eastAsia" w:ascii="幼圆" w:hAnsi="幼圆" w:eastAsia="幼圆" w:cs="幼圆"/>
                                        <w:color w:val="FFFFFF"/>
                                        <w:sz w:val="32"/>
                                        <w:szCs w:val="32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幼圆" w:hAnsi="幼圆" w:eastAsia="幼圆" w:cs="幼圆"/>
                                        <w:b/>
                                        <w:bCs/>
                                        <w:color w:val="FFFFFF"/>
                                        <w:kern w:val="24"/>
                                        <w:sz w:val="32"/>
                                        <w:szCs w:val="32"/>
                                      </w:rPr>
                                      <w:t>项目经历</w:t>
                                    </w:r>
                                    <w:r>
                                      <w:rPr>
                                        <w:rFonts w:hint="eastAsia" w:ascii="幼圆" w:hAnsi="幼圆" w:eastAsia="幼圆" w:cs="幼圆"/>
                                        <w:b/>
                                        <w:bCs/>
                                        <w:color w:val="FFFFFF"/>
                                        <w:kern w:val="24"/>
                                        <w:sz w:val="32"/>
                                        <w:szCs w:val="32"/>
                                        <w:lang w:val="en-US" w:eastAsia="zh-CN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6" o:spid="_x0000_s1026" o:spt="203" style="height:26.9pt;width:521.55pt;" coordsize="66240,3422" o:gfxdata="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F67eIvVAAAABQEAAA8AAAAAAAAAAQAgAAAAIgAAAGRycy9kb3ducmV2LnhtbFBL&#10;AQIUABQAAAAIAIdO4kC0hISJFgMAANgJAAAOAAAAAAAAAAEAIAAAACQBAABkcnMvZTJvRG9jLnht&#10;bFBLBQYAAAAABgAGAFkBAACsBgAAAAA=&#10;">
                      <o:lock v:ext="edit" aspectratio="f"/>
                      <v:shape id="六边形 482" o:spid="_x0000_s1026" o:spt="9" type="#_x0000_t9" style="position:absolute;left:0;top:0;height:457;width:66240;v-text-anchor:middle;" fillcolor="#767171" filled="t" stroked="f" coordsize="21600,21600" o:gfxdata="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PSZSrUAAADbAAAADwAA&#10;AAAAAAABACAAAAAiAAAAZHJzL2Rvd25yZXYueG1sUEsBAhQAFAAAAAgAh07iQDMvBZ47AAAAOQAA&#10;ABAAAAAAAAAAAQAgAAAABAEAAGRycy9zaGFwZXhtbC54bWxQSwUGAAAAAAYABgBbAQAArgMAAAAA&#10;" adj="0">
                        <v:fill on="t" focussize="0,0"/>
                        <v:stroke on="f"/>
                        <v:imagedata o:title=""/>
                        <o:lock v:ext="edit" aspectratio="f"/>
                      </v:shape>
                      <v:rect id="矩形 485" o:spid="_x0000_s1026" o:spt="1" style="position:absolute;left:0;top:219;height:2844;width:11558;v-text-anchor:middle;" fillcolor="#767171" filled="t" stroked="f" coordsize="21600,21600" o:gfxdata="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ejVUrgAAADbAAAA&#10;DwAAAAAAAAABACAAAAAiAAAAZHJzL2Rvd25yZXYueG1sUEsBAhQAFAAAAAgAh07iQDMvBZ47AAAA&#10;OQAAABAAAAAAAAAAAQAgAAAABwEAAGRycy9zaGFwZXhtbC54bWxQSwUGAAAAAAYABgBbAQAAsQMA&#10;AAAA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文本框 96" o:spid="_x0000_s1026" o:spt="202" type="#_x0000_t202" style="position:absolute;left:375;top:25;height:3397;width:13825;" filled="f" stroked="f" coordsize="21600,21600" o:gfxdata="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kF3p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幼圆" w:hAnsi="幼圆" w:eastAsia="幼圆" w:cs="幼圆"/>
                                  <w:color w:val="FFFFFF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幼圆" w:hAnsi="幼圆" w:eastAsia="幼圆" w:cs="幼圆"/>
                                  <w:b/>
                                  <w:bCs/>
                                  <w:color w:val="FFFFFF"/>
                                  <w:kern w:val="24"/>
                                  <w:sz w:val="32"/>
                                  <w:szCs w:val="32"/>
                                </w:rPr>
                                <w:t>项目经历</w:t>
                              </w:r>
                              <w:r>
                                <w:rPr>
                                  <w:rFonts w:hint="eastAsia" w:ascii="幼圆" w:hAnsi="幼圆" w:eastAsia="幼圆" w:cs="幼圆"/>
                                  <w:b/>
                                  <w:bCs/>
                                  <w:color w:val="FFFFFF"/>
                                  <w:kern w:val="24"/>
                                  <w:sz w:val="32"/>
                                  <w:szCs w:val="32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bookmarkStart w:id="0" w:name="project"/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（基础职位方向）</w: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项目名称:               时间：            地点：             职位：</w: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项目情况：</w:t>
            </w: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XXX项目系统为基础，重新构建XXX平台。系统是Java语言开发，基于B/S架构的人事管理系统。系统第一个版本主要包括：核心人事、岗位与标岗、基础配置、核心人事配置、权限中心、工作流六个模块。项目成立初期，需要成立测试团队，控制产品风险，保证产品质量。</w: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任务：</w:t>
            </w: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协同开发团队，通过系统化的测试活动，揭示产品缺陷并跟踪问题的解决。</w: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职责：</w:t>
            </w:r>
          </w:p>
          <w:p>
            <w:pPr>
              <w:pStyle w:val="16"/>
              <w:numPr>
                <w:ilvl w:val="0"/>
                <w:numId w:val="1"/>
              </w:numPr>
              <w:adjustRightInd w:val="0"/>
              <w:snapToGrid w:val="0"/>
              <w:ind w:left="0" w:leftChars="0" w:firstLine="420" w:firstLineChars="20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参与软件的需求分析与评审，根据产品需求编写接口测试用例和系统测试用例并评审</w:t>
            </w:r>
          </w:p>
          <w:p>
            <w:pPr>
              <w:pStyle w:val="16"/>
              <w:numPr>
                <w:ilvl w:val="0"/>
                <w:numId w:val="1"/>
              </w:numPr>
              <w:adjustRightInd w:val="0"/>
              <w:snapToGrid w:val="0"/>
              <w:ind w:left="0" w:leftChars="0" w:firstLine="420" w:firstLineChars="20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使用SVN实行文档及代码的管控</w:t>
            </w:r>
          </w:p>
          <w:p>
            <w:pPr>
              <w:pStyle w:val="16"/>
              <w:numPr>
                <w:ilvl w:val="0"/>
                <w:numId w:val="1"/>
              </w:numPr>
              <w:adjustRightInd w:val="0"/>
              <w:snapToGrid w:val="0"/>
              <w:ind w:left="0" w:leftChars="0" w:firstLine="420" w:firstLineChars="20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使用Linux命令部署测试环境</w:t>
            </w:r>
          </w:p>
          <w:p>
            <w:pPr>
              <w:pStyle w:val="16"/>
              <w:numPr>
                <w:ilvl w:val="0"/>
                <w:numId w:val="1"/>
              </w:numPr>
              <w:adjustRightInd w:val="0"/>
              <w:snapToGrid w:val="0"/>
              <w:ind w:left="0" w:leftChars="0" w:firstLine="420" w:firstLineChars="20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根据接口测试用例使用jmeter进行接口测试，根据系统测试用例执行系统测试</w:t>
            </w:r>
          </w:p>
          <w:p>
            <w:pPr>
              <w:pStyle w:val="16"/>
              <w:numPr>
                <w:ilvl w:val="0"/>
                <w:numId w:val="1"/>
              </w:numPr>
              <w:adjustRightInd w:val="0"/>
              <w:snapToGrid w:val="0"/>
              <w:ind w:left="0" w:leftChars="0" w:firstLine="420" w:firstLineChars="20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使用SQL语句进行数据库的增删改查</w:t>
            </w:r>
          </w:p>
          <w:p>
            <w:pPr>
              <w:pStyle w:val="16"/>
              <w:numPr>
                <w:ilvl w:val="0"/>
                <w:numId w:val="1"/>
              </w:numPr>
              <w:adjustRightInd w:val="0"/>
              <w:snapToGrid w:val="0"/>
              <w:ind w:left="0" w:leftChars="0" w:firstLine="420" w:firstLineChars="20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使用python进行简单的自动化测试</w:t>
            </w:r>
          </w:p>
          <w:p>
            <w:pPr>
              <w:pStyle w:val="16"/>
              <w:numPr>
                <w:ilvl w:val="0"/>
                <w:numId w:val="1"/>
              </w:numPr>
              <w:adjustRightInd w:val="0"/>
              <w:snapToGrid w:val="0"/>
              <w:ind w:left="0" w:leftChars="0" w:firstLine="420" w:firstLineChars="20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使用禅道提交bug，并对bug进行跟踪</w:t>
            </w:r>
          </w:p>
          <w:p>
            <w:pPr>
              <w:pStyle w:val="16"/>
              <w:numPr>
                <w:ilvl w:val="0"/>
                <w:numId w:val="1"/>
              </w:numPr>
              <w:adjustRightInd w:val="0"/>
              <w:snapToGrid w:val="0"/>
              <w:ind w:left="0" w:leftChars="0" w:firstLine="420" w:firstLineChars="20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测试结束后，出具测试报告，并完善测试用例</w: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default" w:ascii="微软雅黑" w:hAnsi="微软雅黑" w:eastAsia="微软雅黑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成果：</w:t>
            </w: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项目成功上线，个人负责的模块在生产环境中bug率为0，获得了客户的好评和团队的肯定。任职期间编写测试用例600余条，汇报缺陷400余个。</w:t>
            </w:r>
          </w:p>
          <w:bookmarkEnd w:id="0"/>
          <w:p>
            <w:pPr>
              <w:snapToGrid w:val="0"/>
              <w:spacing w:before="624" w:beforeLines="200" w:line="360" w:lineRule="exact"/>
              <w:rPr>
                <w:rFonts w:hint="eastAsia" w:ascii="宋体" w:hAnsi="宋体" w:eastAsia="宋体" w:cs="宋体"/>
                <w:color w:val="000000" w:themeColor="text1"/>
                <w:shd w:val="clear" w:color="auto" w:fill="aut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6623685" cy="341630"/>
                      <wp:effectExtent l="0" t="0" r="5715" b="8890"/>
                      <wp:docPr id="13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3685" cy="341940"/>
                                <a:chOff x="0" y="0"/>
                                <a:chExt cx="66240" cy="3422"/>
                              </a:xfrm>
                            </wpg:grpSpPr>
                            <wps:wsp>
                              <wps:cNvPr id="8" name="六边形 4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6240" cy="457"/>
                                </a:xfrm>
                                <a:prstGeom prst="hexagon">
                                  <a:avLst>
                                    <a:gd name="adj" fmla="val 0"/>
                                    <a:gd name="vf" fmla="val 115470"/>
                                  </a:avLst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" name="矩形 4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19"/>
                                  <a:ext cx="11558" cy="2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" name="文本框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5" y="25"/>
                                  <a:ext cx="13825" cy="33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napToGrid w:val="0"/>
                                      <w:spacing w:before="0" w:beforeAutospacing="0" w:after="0" w:afterAutospacing="0"/>
                                      <w:rPr>
                                        <w:rFonts w:hint="eastAsia" w:ascii="幼圆" w:hAnsi="幼圆" w:eastAsia="幼圆" w:cs="幼圆"/>
                                        <w:color w:val="FFFFFF"/>
                                        <w:sz w:val="32"/>
                                        <w:szCs w:val="32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幼圆" w:hAnsi="幼圆" w:eastAsia="幼圆" w:cs="幼圆"/>
                                        <w:b/>
                                        <w:bCs/>
                                        <w:color w:val="FFFFFF"/>
                                        <w:kern w:val="24"/>
                                        <w:sz w:val="32"/>
                                        <w:szCs w:val="32"/>
                                      </w:rPr>
                                      <w:t>项目经历</w:t>
                                    </w:r>
                                    <w:r>
                                      <w:rPr>
                                        <w:rFonts w:hint="eastAsia" w:ascii="幼圆" w:hAnsi="幼圆" w:eastAsia="幼圆" w:cs="幼圆"/>
                                        <w:b/>
                                        <w:bCs/>
                                        <w:color w:val="FFFFFF"/>
                                        <w:kern w:val="24"/>
                                        <w:sz w:val="32"/>
                                        <w:szCs w:val="32"/>
                                        <w:lang w:val="en-US" w:eastAsia="zh-CN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6" o:spid="_x0000_s1026" o:spt="203" style="height:26.9pt;width:521.55pt;" coordsize="66240,3422" o:gfxdata="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eu3iL1QAAAAUBAAAPAAAAAAAAAAEAIAAAACIAAABkcnMvZG93bnJldi54bWxQ&#10;SwECFAAUAAAACACHTuJAMBOFiRcDAADWCQAADgAAAAAAAAABACAAAAAkAQAAZHJzL2Uyb0RvYy54&#10;bWxQSwUGAAAAAAYABgBZAQAArQYAAAAA&#10;">
                      <o:lock v:ext="edit" aspectratio="f"/>
                      <v:shape id="六边形 482" o:spid="_x0000_s1026" o:spt="9" type="#_x0000_t9" style="position:absolute;left:0;top:0;height:457;width:66240;v-text-anchor:middle;" fillcolor="#767171" filled="t" stroked="f" coordsize="21600,21600" o:gfxdata="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TwwqftAAAANoAAAAPAAAA&#10;AAAAAAEAIAAAACIAAABkcnMvZG93bnJldi54bWxQSwECFAAUAAAACACHTuJAMy8FnjsAAAA5AAAA&#10;EAAAAAAAAAABACAAAAADAQAAZHJzL3NoYXBleG1sLnhtbFBLBQYAAAAABgAGAFsBAACtAwAAAAA=&#10;" adj="0">
                        <v:fill on="t" focussize="0,0"/>
                        <v:stroke on="f"/>
                        <v:imagedata o:title=""/>
                        <o:lock v:ext="edit" aspectratio="f"/>
                      </v:shape>
                      <v:rect id="矩形 485" o:spid="_x0000_s1026" o:spt="1" style="position:absolute;left:0;top:219;height:2844;width:11558;v-text-anchor:middle;" fillcolor="#767171" filled="t" stroked="f" coordsize="21600,21600" o:gfxdata="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rbno+twAAANoAAAAP&#10;AAAAAAAAAAEAIAAAACIAAABkcnMvZG93bnJldi54bWxQSwECFAAUAAAACACHTuJAMy8FnjsAAAA5&#10;AAAAEAAAAAAAAAABACAAAAAGAQAAZHJzL3NoYXBleG1sLnhtbFBLBQYAAAAABgAGAFsBAACwAwAA&#10;AAA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文本框 96" o:spid="_x0000_s1026" o:spt="202" type="#_x0000_t202" style="position:absolute;left:375;top:25;height:3397;width:13825;" filled="f" stroked="f" coordsize="21600,21600" o:gfxdata="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s4b2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幼圆" w:hAnsi="幼圆" w:eastAsia="幼圆" w:cs="幼圆"/>
                                  <w:color w:val="FFFFFF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幼圆" w:hAnsi="幼圆" w:eastAsia="幼圆" w:cs="幼圆"/>
                                  <w:b/>
                                  <w:bCs/>
                                  <w:color w:val="FFFFFF"/>
                                  <w:kern w:val="24"/>
                                  <w:sz w:val="32"/>
                                  <w:szCs w:val="32"/>
                                </w:rPr>
                                <w:t>项目经历</w:t>
                              </w:r>
                              <w:r>
                                <w:rPr>
                                  <w:rFonts w:hint="eastAsia" w:ascii="幼圆" w:hAnsi="幼圆" w:eastAsia="幼圆" w:cs="幼圆"/>
                                  <w:b/>
                                  <w:bCs/>
                                  <w:color w:val="FFFFFF"/>
                                  <w:kern w:val="24"/>
                                  <w:sz w:val="32"/>
                                  <w:szCs w:val="32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（自动化职位方向）</w: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项目名称:               时间：            地点：             职位：</w: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项目情况：</w:t>
            </w: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XXX项目系统为基础，重新构建XXX平台。系统是Java语言开发，基于B/S架构的人事管理系统。系统第一个版本主要包括：核心人事、岗位与标岗、基础配置、核心人事配置、权限中心、工作流六个模块。产品研发采用高度持续集成和迭代模式。</w: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任务：</w:t>
            </w: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回归测试压力大，测试人员工作量繁重，测试团队整体效率低下。</w: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职责：</w:t>
            </w:r>
          </w:p>
          <w:p>
            <w:pPr>
              <w:pStyle w:val="16"/>
              <w:numPr>
                <w:ilvl w:val="0"/>
                <w:numId w:val="2"/>
              </w:numPr>
              <w:adjustRightInd w:val="0"/>
              <w:snapToGrid w:val="0"/>
              <w:ind w:left="0" w:leftChars="0" w:firstLine="400" w:firstLine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引入了基于selenium+java+TestNG的UI自动化测试框架</w:t>
            </w:r>
          </w:p>
          <w:p>
            <w:pPr>
              <w:pStyle w:val="16"/>
              <w:numPr>
                <w:ilvl w:val="0"/>
                <w:numId w:val="2"/>
              </w:numPr>
              <w:adjustRightInd w:val="0"/>
              <w:snapToGrid w:val="0"/>
              <w:ind w:left="0" w:leftChars="0" w:firstLine="400" w:firstLine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创立了httpclient+java+maven的接口自动化测试框架</w:t>
            </w:r>
          </w:p>
          <w:p>
            <w:pPr>
              <w:pStyle w:val="16"/>
              <w:numPr>
                <w:ilvl w:val="0"/>
                <w:numId w:val="2"/>
              </w:numPr>
              <w:adjustRightInd w:val="0"/>
              <w:snapToGrid w:val="0"/>
              <w:ind w:left="0" w:leftChars="0" w:firstLine="400" w:firstLine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使用jenkins对于自动化测试进行持续集成</w:t>
            </w:r>
          </w:p>
          <w:p>
            <w:pPr>
              <w:pStyle w:val="16"/>
              <w:numPr>
                <w:ilvl w:val="0"/>
                <w:numId w:val="2"/>
              </w:numPr>
              <w:adjustRightInd w:val="0"/>
              <w:snapToGrid w:val="0"/>
              <w:ind w:left="0" w:leftChars="0" w:firstLine="400" w:firstLine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基于回归测试范围编写自动化测试脚本</w:t>
            </w:r>
          </w:p>
          <w:p>
            <w:pPr>
              <w:pStyle w:val="16"/>
              <w:numPr>
                <w:ilvl w:val="0"/>
                <w:numId w:val="2"/>
              </w:numPr>
              <w:adjustRightInd w:val="0"/>
              <w:snapToGrid w:val="0"/>
              <w:ind w:left="0" w:leftChars="0" w:firstLine="400" w:firstLine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监控自动化执行，汇报问题并维护自动化代码</w:t>
            </w:r>
          </w:p>
          <w:p>
            <w:pPr>
              <w:pStyle w:val="16"/>
              <w:numPr>
                <w:ilvl w:val="0"/>
                <w:numId w:val="2"/>
              </w:numPr>
              <w:adjustRightInd w:val="0"/>
              <w:snapToGrid w:val="0"/>
              <w:ind w:left="0" w:leftChars="0" w:firstLine="400" w:firstLine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基于自动化测试执行结果进行汇报，分析并反馈问题</w:t>
            </w:r>
          </w:p>
          <w:p>
            <w:pPr>
              <w:pStyle w:val="16"/>
              <w:numPr>
                <w:ilvl w:val="0"/>
                <w:numId w:val="2"/>
              </w:numPr>
              <w:adjustRightInd w:val="0"/>
              <w:snapToGrid w:val="0"/>
              <w:ind w:left="0" w:leftChars="0" w:firstLine="400" w:firstLine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持续进行代码框架调优，增进自动化稳定性</w: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成果：</w:t>
            </w: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自动化测试的成功应用大大提升了测试效率，通过更频繁的自动化回归进一步保障了产品质量。任职期间，编写自动化代码5000+行，实现自动化测试用例450条，自动化执行100余次，发现缺陷100余个。</w:t>
            </w:r>
          </w:p>
          <w:p>
            <w:pPr>
              <w:snapToGrid w:val="0"/>
              <w:spacing w:line="360" w:lineRule="exact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snapToGrid w:val="0"/>
              <w:spacing w:line="360" w:lineRule="exact"/>
              <w:rPr>
                <w:rFonts w:hint="eastAsia" w:ascii="宋体" w:hAnsi="宋体" w:eastAsia="宋体" w:cs="宋体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</w:p>
          <w:p>
            <w:pPr>
              <w:snapToGrid w:val="0"/>
              <w:spacing w:line="360" w:lineRule="exact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c:AlternateContent>
                <mc:Choice Requires="wpg">
                  <w:drawing>
                    <wp:inline distT="0" distB="0" distL="0" distR="0">
                      <wp:extent cx="6623685" cy="341630"/>
                      <wp:effectExtent l="0" t="0" r="5715" b="8890"/>
                      <wp:docPr id="36" name="Group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23685" cy="341940"/>
                                <a:chOff x="0" y="0"/>
                                <a:chExt cx="66240" cy="3422"/>
                              </a:xfrm>
                            </wpg:grpSpPr>
                            <wps:wsp>
                              <wps:cNvPr id="44" name="六边形 4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6240" cy="457"/>
                                </a:xfrm>
                                <a:prstGeom prst="hexagon">
                                  <a:avLst>
                                    <a:gd name="adj" fmla="val 0"/>
                                    <a:gd name="vf" fmla="val 115470"/>
                                  </a:avLst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5" name="矩形 4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19"/>
                                  <a:ext cx="11558" cy="284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67171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6" name="文本框 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5" y="25"/>
                                  <a:ext cx="13825" cy="33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4"/>
                                      <w:snapToGrid w:val="0"/>
                                      <w:spacing w:before="0" w:beforeAutospacing="0" w:after="0" w:afterAutospacing="0"/>
                                      <w:rPr>
                                        <w:rFonts w:hint="eastAsia" w:ascii="幼圆" w:hAnsi="幼圆" w:eastAsia="幼圆" w:cs="幼圆"/>
                                        <w:color w:val="FFFFFF"/>
                                        <w:sz w:val="32"/>
                                        <w:szCs w:val="32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幼圆" w:hAnsi="幼圆" w:eastAsia="幼圆" w:cs="幼圆"/>
                                        <w:b/>
                                        <w:bCs/>
                                        <w:color w:val="FFFFFF"/>
                                        <w:kern w:val="24"/>
                                        <w:sz w:val="32"/>
                                        <w:szCs w:val="32"/>
                                      </w:rPr>
                                      <w:t>项目经历</w:t>
                                    </w:r>
                                    <w:r>
                                      <w:rPr>
                                        <w:rFonts w:hint="eastAsia" w:ascii="幼圆" w:hAnsi="幼圆" w:eastAsia="幼圆" w:cs="幼圆"/>
                                        <w:b/>
                                        <w:bCs/>
                                        <w:color w:val="FFFFFF"/>
                                        <w:kern w:val="24"/>
                                        <w:sz w:val="32"/>
                                        <w:szCs w:val="32"/>
                                        <w:lang w:val="en-US" w:eastAsia="zh-CN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6" o:spid="_x0000_s1026" o:spt="203" style="height:26.9pt;width:521.55pt;" coordsize="66240,3422" o:gfxdata="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Xrt4i9UAAAAFAQAADwAAAAAAAAABACAAAAAiAAAAZHJzL2Rvd25yZXYu&#10;eG1sUEsBAhQAFAAAAAgAh07iQCMLmysbAwAA2AkAAA4AAAAAAAAAAQAgAAAAJAEAAGRycy9lMm9E&#10;b2MueG1sUEsFBgAAAAAGAAYAWQEAALEGAAAAAA==&#10;">
                      <o:lock v:ext="edit" aspectratio="f"/>
                      <v:shape id="六边形 482" o:spid="_x0000_s1026" o:spt="9" type="#_x0000_t9" style="position:absolute;left:0;top:0;height:457;width:66240;v-text-anchor:middle;" fillcolor="#767171" filled="t" stroked="f" coordsize="21600,21600" o:gfxdata="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hB66bsAAADb&#10;AAAADwAAAAAAAAABACAAAAAiAAAAZHJzL2Rvd25yZXYueG1sUEsBAhQAFAAAAAgAh07iQDMvBZ47&#10;AAAAOQAAABAAAAAAAAAAAQAgAAAACgEAAGRycy9zaGFwZXhtbC54bWxQSwUGAAAAAAYABgBbAQAA&#10;tAMAAAAA&#10;" adj="0">
                        <v:fill on="t" focussize="0,0"/>
                        <v:stroke on="f"/>
                        <v:imagedata o:title=""/>
                        <o:lock v:ext="edit" aspectratio="f"/>
                      </v:shape>
                      <v:rect id="矩形 485" o:spid="_x0000_s1026" o:spt="1" style="position:absolute;left:0;top:219;height:2844;width:11558;v-text-anchor:middle;" fillcolor="#767171" filled="t" stroked="f" coordsize="21600,21600" o:gfxdata="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MMNvG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v:shape id="文本框 96" o:spid="_x0000_s1026" o:spt="202" type="#_x0000_t202" style="position:absolute;left:375;top:25;height:3397;width:13825;" filled="f" stroked="f" coordsize="21600,21600" o:gfxdata="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pZQE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/>
                                <w:rPr>
                                  <w:rFonts w:hint="eastAsia" w:ascii="幼圆" w:hAnsi="幼圆" w:eastAsia="幼圆" w:cs="幼圆"/>
                                  <w:color w:val="FFFFFF"/>
                                  <w:sz w:val="32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幼圆" w:hAnsi="幼圆" w:eastAsia="幼圆" w:cs="幼圆"/>
                                  <w:b/>
                                  <w:bCs/>
                                  <w:color w:val="FFFFFF"/>
                                  <w:kern w:val="24"/>
                                  <w:sz w:val="32"/>
                                  <w:szCs w:val="32"/>
                                </w:rPr>
                                <w:t>项目经历</w:t>
                              </w:r>
                              <w:r>
                                <w:rPr>
                                  <w:rFonts w:hint="eastAsia" w:ascii="幼圆" w:hAnsi="幼圆" w:eastAsia="幼圆" w:cs="幼圆"/>
                                  <w:b/>
                                  <w:bCs/>
                                  <w:color w:val="FFFFFF"/>
                                  <w:kern w:val="24"/>
                                  <w:sz w:val="32"/>
                                  <w:szCs w:val="32"/>
                                  <w:lang w:val="en-US" w:eastAsia="zh-CN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（资深管理方向）</w: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项目名称:               时间：            地点：             职位：</w: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default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项目情况：</w:t>
            </w: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XXX项目系统为基础，重新构建XXX平台。系统是Java语言开发，基于B/S架构的人事管理系统。系统第一个版本主要包括：核心人事、岗位与标岗、基础配置、核心人事配置、权限中心、工作流六个模块。产品研发采用高度持续集成和迭代模式。</w: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任务：</w:t>
            </w: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测试团队刚组建完毕，研发和测试流程不清晰，团队整体技术水平不足，测试任务繁重并且流于表面。</w: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职责：</w:t>
            </w:r>
          </w:p>
          <w:p>
            <w:pPr>
              <w:pStyle w:val="16"/>
              <w:numPr>
                <w:ilvl w:val="0"/>
                <w:numId w:val="3"/>
              </w:numPr>
              <w:adjustRightInd w:val="0"/>
              <w:snapToGrid w:val="0"/>
              <w:ind w:left="0" w:leftChars="0" w:firstLine="400" w:firstLine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与项目经理协作，根据团队整体流程和水平，确定测试技术方案</w:t>
            </w:r>
          </w:p>
          <w:p>
            <w:pPr>
              <w:pStyle w:val="16"/>
              <w:numPr>
                <w:ilvl w:val="0"/>
                <w:numId w:val="3"/>
              </w:numPr>
              <w:adjustRightInd w:val="0"/>
              <w:snapToGrid w:val="0"/>
              <w:ind w:left="0" w:leftChars="0" w:firstLine="400" w:firstLine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参与项目会议，制定适合团队的测试策略与计划。</w:t>
            </w:r>
          </w:p>
          <w:p>
            <w:pPr>
              <w:pStyle w:val="16"/>
              <w:numPr>
                <w:ilvl w:val="0"/>
                <w:numId w:val="3"/>
              </w:numPr>
              <w:adjustRightInd w:val="0"/>
              <w:snapToGrid w:val="0"/>
              <w:ind w:left="0" w:leftChars="0" w:firstLine="400" w:firstLine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监控测试执行过程，评估项目风险并对出现的问题进行控制。</w:t>
            </w:r>
          </w:p>
          <w:p>
            <w:pPr>
              <w:pStyle w:val="16"/>
              <w:numPr>
                <w:ilvl w:val="0"/>
                <w:numId w:val="3"/>
              </w:numPr>
              <w:adjustRightInd w:val="0"/>
              <w:snapToGrid w:val="0"/>
              <w:ind w:left="0" w:leftChars="0" w:firstLine="400" w:firstLine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针对测试流程混乱的情况，与项目经理协调合作梳理测试流程。确立了需求评审，代码提测等质量保证过程。</w:t>
            </w:r>
          </w:p>
          <w:p>
            <w:pPr>
              <w:pStyle w:val="16"/>
              <w:numPr>
                <w:ilvl w:val="0"/>
                <w:numId w:val="3"/>
              </w:numPr>
              <w:adjustRightInd w:val="0"/>
              <w:snapToGrid w:val="0"/>
              <w:ind w:left="0" w:leftChars="0" w:firstLine="400" w:firstLine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针对测试团队技能不足的情况，开展内部技能培训，培养潜力人员，也通过外部招聘的形式引入技术力量。</w:t>
            </w:r>
          </w:p>
          <w:p>
            <w:pPr>
              <w:pStyle w:val="16"/>
              <w:numPr>
                <w:ilvl w:val="0"/>
                <w:numId w:val="3"/>
              </w:numPr>
              <w:adjustRightInd w:val="0"/>
              <w:snapToGrid w:val="0"/>
              <w:ind w:left="0" w:leftChars="0" w:firstLine="400" w:firstLineChars="0"/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引入接口测试方案和工具，协调开发团队，组织接口测试活动，改善测试团队过于专注UI层的现象。</w:t>
            </w:r>
          </w:p>
          <w:p>
            <w:pPr>
              <w:pStyle w:val="16"/>
              <w:numPr>
                <w:ilvl w:val="0"/>
                <w:numId w:val="3"/>
              </w:numPr>
              <w:adjustRightInd w:val="0"/>
              <w:snapToGrid w:val="0"/>
              <w:ind w:left="0" w:leftChars="0" w:firstLine="400" w:firstLineChars="0"/>
              <w:rPr>
                <w:rFonts w:hint="default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针对测试团队重复性任务繁重的问题，通过人员招聘和内部挖潜的形式，组织成立自动化测试团队，推动自动化测试在测试工程中的应用。</w:t>
            </w:r>
          </w:p>
          <w:p>
            <w:pPr>
              <w:pStyle w:val="16"/>
              <w:numPr>
                <w:ilvl w:val="0"/>
                <w:numId w:val="3"/>
              </w:numPr>
              <w:adjustRightInd w:val="0"/>
              <w:snapToGrid w:val="0"/>
              <w:ind w:left="0" w:leftChars="0" w:firstLine="400" w:firstLineChars="0"/>
              <w:rPr>
                <w:rFonts w:hint="default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建立测试数据分析机制，通过采集测试执行、需求覆盖、缺陷度量等多方面数据，对于项目研发和测试过程中展现的问题和现象进行分析并提出改进。</w:t>
            </w:r>
          </w:p>
          <w:p>
            <w:pPr>
              <w:pStyle w:val="16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default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成果：</w:t>
            </w:r>
            <w:r>
              <w:rPr>
                <w:rFonts w:hint="eastAsia" w:ascii="微软雅黑" w:hAnsi="微软雅黑" w:eastAsia="微软雅黑" w:cs="宋体"/>
                <w:b w:val="0"/>
                <w:bCs w:val="0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组建了高水平测试团队，协同开发和项目管理，顺利完成了产品交付；</w:t>
            </w:r>
            <w:r>
              <w:rPr>
                <w:rFonts w:hint="eastAsia" w:ascii="微软雅黑" w:hAnsi="微软雅黑" w:eastAsia="微软雅黑" w:cs="宋体"/>
                <w:color w:val="404040" w:themeColor="text1" w:themeTint="BF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任职期间测试团队规模从5人扩大至15人；组建了成熟自动化团队，为项目乃至公司实现了技术突破；为公司后续的测试工作提供了技术与流程上的先进经验。</w:t>
            </w:r>
          </w:p>
          <w:p>
            <w:pPr>
              <w:snapToGrid w:val="0"/>
              <w:spacing w:line="360" w:lineRule="exact"/>
              <w:rPr>
                <w:rFonts w:hint="eastAsia" w:ascii="宋体" w:hAnsi="宋体" w:eastAsia="宋体" w:cs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napToGrid w:val="0"/>
              <w:spacing w:line="360" w:lineRule="exact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31" w:type="dxa"/>
            <w:vMerge w:val="continue"/>
            <w:shd w:val="clear" w:color="auto" w:fill="auto"/>
          </w:tcPr>
          <w:p>
            <w:pPr>
              <w:snapToGrid w:val="0"/>
              <w:spacing w:line="360" w:lineRule="exact"/>
              <w:rPr>
                <w:rFonts w:ascii="微软雅黑" w:hAnsi="微软雅黑" w:eastAsia="微软雅黑"/>
                <w:color w:val="595959"/>
              </w:rPr>
            </w:pPr>
          </w:p>
        </w:tc>
      </w:tr>
    </w:tbl>
    <w:p>
      <w:pPr>
        <w:rPr>
          <w:color w:val="595959"/>
        </w:rPr>
      </w:pPr>
    </w:p>
    <w:sectPr>
      <w:headerReference r:id="rId4" w:type="first"/>
      <w:headerReference r:id="rId3" w:type="default"/>
      <w:pgSz w:w="11906" w:h="16838"/>
      <w:pgMar w:top="284" w:right="0" w:bottom="284" w:left="0" w:header="567" w:footer="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2966720"/>
          <wp:effectExtent l="0" t="0" r="0" b="0"/>
          <wp:wrapNone/>
          <wp:docPr id="3" name="WordPictureWatermark38621" descr="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38621" descr="水印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310" cy="296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4559300</wp:posOffset>
              </wp:positionH>
              <wp:positionV relativeFrom="paragraph">
                <wp:posOffset>-2817495</wp:posOffset>
              </wp:positionV>
              <wp:extent cx="5694680" cy="4459605"/>
              <wp:effectExtent l="19050" t="19050" r="20320" b="0"/>
              <wp:wrapNone/>
              <wp:docPr id="2" name="Auto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94680" cy="4459605"/>
                      </a:xfrm>
                      <a:prstGeom prst="wedgeEllipseCallout">
                        <a:avLst>
                          <a:gd name="adj1" fmla="val -44765"/>
                          <a:gd name="adj2" fmla="val 45454"/>
                        </a:avLst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AutoShape 2" o:spid="_x0000_s1026" o:spt="63" type="#_x0000_t63" style="position:absolute;left:0pt;margin-left:359pt;margin-top:-221.85pt;height:351.15pt;width:448.4pt;z-index:251659264;mso-width-relative:page;mso-height-relative:page;" fillcolor="#404040 [2429]" filled="t" stroked="f" coordsize="21600,21600" o:gfxdata="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ASSg9sA&#10;AAANAQAADwAAAAAAAAABACAAAAAiAAAAZHJzL2Rvd25yZXYueG1sUEsBAhQAFAAAAAgAh07iQHwi&#10;xq1VAgAAoQQAAA4AAAAAAAAAAQAgAAAAKgEAAGRycy9lMm9Eb2MueG1sUEsFBgAAAAAGAAYAWQEA&#10;APEFAAAAAA==&#10;" adj="1131,20618">
              <v:fill on="t" focussize="0,0"/>
              <v:stroke on="f" miterlimit="8" joinstyle="miter"/>
              <v:imagedata o:title=""/>
              <o:lock v:ext="edit" aspectratio="f"/>
              <v:textbox>
                <w:txbxContent>
                  <w:p/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-1842770</wp:posOffset>
              </wp:positionH>
              <wp:positionV relativeFrom="paragraph">
                <wp:posOffset>-1076325</wp:posOffset>
              </wp:positionV>
              <wp:extent cx="11362690" cy="3373120"/>
              <wp:effectExtent l="0" t="0" r="0" b="12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362690" cy="337312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-145.1pt;margin-top:-84.75pt;height:265.6pt;width:894.7pt;z-index:251658240;mso-width-relative:page;mso-height-relative:page;" fillcolor="#FFFFFF [3228]" filled="t" stroked="f" coordsize="21600,21600" o:gfxdata="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73BleNoAAAAOAQAADwAAAAAAAAAB&#10;ACAAAAAiAAAAZHJzL2Rvd25yZXYueG1sUEsBAhQAFAAAAAgAh07iQPWhRqAOAgAAEwQAAA4AAAAA&#10;AAAAAQAgAAAAKQEAAGRycy9lMm9Eb2MueG1sUEsFBgAAAAAGAAYAWQEAAKkFAAAAAA=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w:rPr>
        <w:sz w:val="18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2966720"/>
          <wp:effectExtent l="0" t="0" r="0" b="0"/>
          <wp:wrapNone/>
          <wp:docPr id="4" name="WordPictureWatermark72290" descr="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72290" descr="水印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310" cy="2966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CDD14"/>
    <w:multiLevelType w:val="singleLevel"/>
    <w:tmpl w:val="8C9CDD14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9042C42F"/>
    <w:multiLevelType w:val="singleLevel"/>
    <w:tmpl w:val="9042C42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3E5C75AB"/>
    <w:multiLevelType w:val="singleLevel"/>
    <w:tmpl w:val="3E5C75A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8D370F"/>
    <w:rsid w:val="00467062"/>
    <w:rsid w:val="004717AF"/>
    <w:rsid w:val="0058450B"/>
    <w:rsid w:val="005A4569"/>
    <w:rsid w:val="006636F9"/>
    <w:rsid w:val="007F34B1"/>
    <w:rsid w:val="00865EFF"/>
    <w:rsid w:val="008B2E02"/>
    <w:rsid w:val="008F0F8E"/>
    <w:rsid w:val="009D117E"/>
    <w:rsid w:val="00A418AF"/>
    <w:rsid w:val="00AC06A4"/>
    <w:rsid w:val="00B236A5"/>
    <w:rsid w:val="00B32132"/>
    <w:rsid w:val="00B516B7"/>
    <w:rsid w:val="00B7390A"/>
    <w:rsid w:val="00BC7455"/>
    <w:rsid w:val="00D42719"/>
    <w:rsid w:val="00E41004"/>
    <w:rsid w:val="00EC59A1"/>
    <w:rsid w:val="00F23B13"/>
    <w:rsid w:val="00F942DF"/>
    <w:rsid w:val="00FB5EC9"/>
    <w:rsid w:val="075D4B59"/>
    <w:rsid w:val="0E580BB2"/>
    <w:rsid w:val="108D370F"/>
    <w:rsid w:val="1DE11623"/>
    <w:rsid w:val="336D654C"/>
    <w:rsid w:val="49FF30A7"/>
    <w:rsid w:val="52956FCA"/>
    <w:rsid w:val="54610F71"/>
    <w:rsid w:val="60B21866"/>
    <w:rsid w:val="6147190F"/>
    <w:rsid w:val="633D6723"/>
    <w:rsid w:val="6CE0515F"/>
    <w:rsid w:val="6DB6411C"/>
    <w:rsid w:val="6F467151"/>
    <w:rsid w:val="70BD0EA0"/>
    <w:rsid w:val="79F3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字符"/>
    <w:link w:val="3"/>
    <w:uiPriority w:val="99"/>
    <w:rPr>
      <w:sz w:val="18"/>
      <w:szCs w:val="18"/>
    </w:rPr>
  </w:style>
  <w:style w:type="character" w:customStyle="1" w:styleId="10">
    <w:name w:val="页脚 字符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="Calibri" w:hAnsi="Calibri" w:eastAsia="宋体" w:cs="Times New Roman"/>
      <w:kern w:val="2"/>
      <w:sz w:val="21"/>
      <w:szCs w:val="22"/>
    </w:rPr>
  </w:style>
  <w:style w:type="paragraph" w:customStyle="1" w:styleId="12">
    <w:name w:val="any Paragraph"/>
    <w:basedOn w:val="1"/>
    <w:uiPriority w:val="0"/>
    <w:rPr>
      <w:rFonts w:ascii="微软雅黑" w:hAnsi="微软雅黑" w:eastAsia="微软雅黑" w:cs="微软雅黑"/>
    </w:rPr>
  </w:style>
  <w:style w:type="paragraph" w:customStyle="1" w:styleId="13">
    <w:name w:val="mr-template_mr-template_title"/>
    <w:basedOn w:val="1"/>
    <w:uiPriority w:val="0"/>
  </w:style>
  <w:style w:type="paragraph" w:customStyle="1" w:styleId="14">
    <w:name w:val="mr-template_mr-template_content"/>
    <w:basedOn w:val="1"/>
    <w:qFormat/>
    <w:uiPriority w:val="0"/>
    <w:pPr>
      <w:spacing w:line="270" w:lineRule="atLeast"/>
    </w:pPr>
    <w:rPr>
      <w:color w:val="666666"/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_cd0e1d2d-f368-40fb-922c-727ec682d563"/>
    <w:basedOn w:val="1"/>
    <w:link w:val="17"/>
    <w:qFormat/>
    <w:uiPriority w:val="34"/>
    <w:pPr>
      <w:ind w:firstLine="420" w:firstLineChars="200"/>
    </w:pPr>
  </w:style>
  <w:style w:type="character" w:customStyle="1" w:styleId="17">
    <w:name w:val="List Paragraph_cd0e1d2d-f368-40fb-922c-727ec682d563 Char"/>
    <w:link w:val="16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4737\AppData\Roaming\Kingsoft\office6\script\resume_download_cache\1033e7e0853bb063fba830b8ac198588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711D3D-2A27-43A7-A08D-3E99B00E98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1033e7e0853bb063fba830b8ac198588.docx</Template>
  <Pages>2</Pages>
  <Words>1204</Words>
  <Characters>1356</Characters>
  <Lines>10</Lines>
  <Paragraphs>2</Paragraphs>
  <TotalTime>138</TotalTime>
  <ScaleCrop>false</ScaleCrop>
  <LinksUpToDate>false</LinksUpToDate>
  <CharactersWithSpaces>1391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2018-09-30T12:56:00Z</dcterms:created>
  <dc:creator>WPS_1528210029</dc:creator>
  <cp:lastModifiedBy>柠檬班-vincent</cp:lastModifiedBy>
  <dcterms:modified xsi:type="dcterms:W3CDTF">2019-04-25T07:32:49Z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  <property fmtid="{D5CDD505-2E9C-101B-9397-08002B2CF9AE}" pid="3" name="KSORubyTemplateID">
    <vt:lpwstr>4</vt:lpwstr>
  </property>
</Properties>
</file>